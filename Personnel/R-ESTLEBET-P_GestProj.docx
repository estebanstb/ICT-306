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7F749" w14:textId="5FB29632" w:rsidR="007F30AE" w:rsidRPr="000E7483" w:rsidRDefault="00137AAE" w:rsidP="000E7483">
      <w:pPr>
        <w:pStyle w:val="Titre"/>
      </w:pPr>
      <w:r>
        <w:t>P_GestProj_AlEsAn</w:t>
      </w:r>
    </w:p>
    <w:p w14:paraId="1CF6A415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50156EC1" wp14:editId="6138F612">
            <wp:extent cx="2950234" cy="2950234"/>
            <wp:effectExtent l="0" t="0" r="254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525" cy="295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44A526" w14:textId="57E16C68" w:rsidR="007F30AE" w:rsidRPr="000E7483" w:rsidRDefault="00137AAE" w:rsidP="000E7483">
      <w:pPr>
        <w:spacing w:before="2000"/>
        <w:jc w:val="center"/>
      </w:pPr>
      <w:r>
        <w:t>LEBET Esteban – CIN1B</w:t>
      </w:r>
    </w:p>
    <w:p w14:paraId="7080936B" w14:textId="16481D15" w:rsidR="007F30AE" w:rsidRPr="000E7483" w:rsidRDefault="00137AAE" w:rsidP="000E7483">
      <w:pPr>
        <w:jc w:val="center"/>
      </w:pPr>
      <w:r w:rsidRPr="0003599B">
        <w:rPr>
          <w:rFonts w:ascii="ETML" w:hAnsi="ETML"/>
          <w:sz w:val="16"/>
          <w:szCs w:val="16"/>
        </w:rPr>
        <w:t>ETML</w:t>
      </w:r>
      <w:r>
        <w:t>, Sébeillon</w:t>
      </w:r>
    </w:p>
    <w:p w14:paraId="0FA47060" w14:textId="77777777" w:rsidR="007F30AE" w:rsidRPr="000E7483" w:rsidRDefault="007F30AE" w:rsidP="000E7483">
      <w:pPr>
        <w:jc w:val="center"/>
      </w:pPr>
      <w:r w:rsidRPr="000E7483">
        <w:t>Durée</w:t>
      </w:r>
    </w:p>
    <w:p w14:paraId="3277DA22" w14:textId="49AA64FD" w:rsidR="007F30AE" w:rsidRPr="000E7483" w:rsidRDefault="00137AAE" w:rsidP="000E7483">
      <w:pPr>
        <w:jc w:val="center"/>
      </w:pPr>
      <w:r>
        <w:t>CARREL Xavier</w:t>
      </w:r>
    </w:p>
    <w:p w14:paraId="5B12EEAC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005B20E4" w14:textId="257EDE7C" w:rsidR="00116F0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28323752" w:history="1">
        <w:r w:rsidR="00116F07" w:rsidRPr="00622C0F">
          <w:rPr>
            <w:rStyle w:val="Lienhypertexte"/>
            <w:noProof/>
          </w:rPr>
          <w:t>1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Spécifications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43098D97" w14:textId="49A01AD1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3" w:history="1">
        <w:r w:rsidR="00116F07" w:rsidRPr="00622C0F">
          <w:rPr>
            <w:rStyle w:val="Lienhypertexte"/>
            <w:noProof/>
          </w:rPr>
          <w:t>1.1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Titre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089ADA0" w14:textId="718C6DB7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4" w:history="1">
        <w:r w:rsidR="00116F07" w:rsidRPr="00622C0F">
          <w:rPr>
            <w:rStyle w:val="Lienhypertexte"/>
            <w:noProof/>
          </w:rPr>
          <w:t>1.2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Description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1CD6BE33" w14:textId="1EF7E391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5" w:history="1">
        <w:r w:rsidR="00116F07" w:rsidRPr="00622C0F">
          <w:rPr>
            <w:rStyle w:val="Lienhypertexte"/>
            <w:noProof/>
          </w:rPr>
          <w:t>1.3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Matériel et logiciels à disposition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754B73A8" w14:textId="4431EE8E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6" w:history="1">
        <w:r w:rsidR="00116F07" w:rsidRPr="00622C0F">
          <w:rPr>
            <w:rStyle w:val="Lienhypertexte"/>
            <w:noProof/>
          </w:rPr>
          <w:t>1.4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Prérequis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6AA0D8A8" w14:textId="0013F0A1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7" w:history="1">
        <w:r w:rsidR="00116F07" w:rsidRPr="00622C0F">
          <w:rPr>
            <w:rStyle w:val="Lienhypertexte"/>
            <w:noProof/>
          </w:rPr>
          <w:t>1.5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Cahier des charges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7A4A323" w14:textId="463A9239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8" w:history="1">
        <w:r w:rsidR="00116F07" w:rsidRPr="00622C0F">
          <w:rPr>
            <w:rStyle w:val="Lienhypertexte"/>
            <w:noProof/>
          </w:rPr>
          <w:t>1.5.1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Objectifs et portée du projet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42134417" w14:textId="6F8C0EB5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9" w:history="1">
        <w:r w:rsidR="00116F07" w:rsidRPr="00622C0F">
          <w:rPr>
            <w:rStyle w:val="Lienhypertexte"/>
            <w:noProof/>
          </w:rPr>
          <w:t>1.5.2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Caractéristiques des utilisateurs et impacts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7828000B" w14:textId="5B7AC070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0" w:history="1">
        <w:r w:rsidR="00116F07" w:rsidRPr="00622C0F">
          <w:rPr>
            <w:rStyle w:val="Lienhypertexte"/>
            <w:noProof/>
          </w:rPr>
          <w:t>1.5.3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Fonctionnalités requises (du point de vue de l’utilisateur)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14:paraId="31969019" w14:textId="109589C0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1" w:history="1">
        <w:r w:rsidR="00116F07" w:rsidRPr="00622C0F">
          <w:rPr>
            <w:rStyle w:val="Lienhypertexte"/>
            <w:noProof/>
          </w:rPr>
          <w:t>1.5.4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Contraintes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7822CA59" w14:textId="433CCDA8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2" w:history="1">
        <w:r w:rsidR="00116F07" w:rsidRPr="00622C0F">
          <w:rPr>
            <w:rStyle w:val="Lienhypertexte"/>
            <w:noProof/>
          </w:rPr>
          <w:t>1.5.5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Travail à réaliser par l'apprenti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69B9AC2B" w14:textId="3E5FDB07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3" w:history="1">
        <w:r w:rsidR="00116F07" w:rsidRPr="00622C0F">
          <w:rPr>
            <w:rStyle w:val="Lienhypertexte"/>
            <w:noProof/>
          </w:rPr>
          <w:t>1.5.6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Si le temps le permet …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130EE6EF" w14:textId="22F03A42" w:rsidR="00116F07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4" w:history="1">
        <w:r w:rsidR="00116F07" w:rsidRPr="00622C0F">
          <w:rPr>
            <w:rStyle w:val="Lienhypertexte"/>
            <w:noProof/>
          </w:rPr>
          <w:t>1.5.7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Méthodes de validation des solutions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3DBE1539" w14:textId="5E0F8316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5" w:history="1">
        <w:r w:rsidR="00116F07" w:rsidRPr="00622C0F">
          <w:rPr>
            <w:rStyle w:val="Lienhypertexte"/>
            <w:noProof/>
          </w:rPr>
          <w:t>1.6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Eléments évalués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4041009A" w14:textId="601C8CAC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6" w:history="1">
        <w:r w:rsidR="00116F07" w:rsidRPr="00622C0F">
          <w:rPr>
            <w:rStyle w:val="Lienhypertexte"/>
            <w:noProof/>
          </w:rPr>
          <w:t>2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Initiale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18C0E612" w14:textId="31A18E16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7" w:history="1">
        <w:r w:rsidR="00116F07" w:rsidRPr="00622C0F">
          <w:rPr>
            <w:rStyle w:val="Lienhypertexte"/>
            <w:noProof/>
          </w:rPr>
          <w:t>3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Analyse fonctionnelle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3B46F703" w14:textId="00A1E0D2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8" w:history="1">
        <w:r w:rsidR="00116F07" w:rsidRPr="00622C0F">
          <w:rPr>
            <w:rStyle w:val="Lienhypertexte"/>
            <w:noProof/>
          </w:rPr>
          <w:t>4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Conception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14:paraId="2C7F09F4" w14:textId="29027C09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9" w:history="1">
        <w:r w:rsidR="00116F07" w:rsidRPr="00622C0F">
          <w:rPr>
            <w:rStyle w:val="Lienhypertexte"/>
            <w:noProof/>
          </w:rPr>
          <w:t>4.1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Architecture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20ADA3A5" w14:textId="13C16F96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0" w:history="1">
        <w:r w:rsidR="00116F07" w:rsidRPr="00622C0F">
          <w:rPr>
            <w:rStyle w:val="Lienhypertexte"/>
            <w:noProof/>
          </w:rPr>
          <w:t>4.2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Modèles de donnée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406BA7CA" w14:textId="517AA746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1" w:history="1">
        <w:r w:rsidR="00116F07" w:rsidRPr="00622C0F">
          <w:rPr>
            <w:rStyle w:val="Lienhypertexte"/>
            <w:noProof/>
          </w:rPr>
          <w:t>4.3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Implémentations spécifiques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7D10C8B8" w14:textId="0C3E7E46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2" w:history="1">
        <w:r w:rsidR="00116F07" w:rsidRPr="00622C0F">
          <w:rPr>
            <w:rStyle w:val="Lienhypertexte"/>
            <w:noProof/>
          </w:rPr>
          <w:t>5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Réalisation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07F140F8" w14:textId="24128821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3" w:history="1">
        <w:r w:rsidR="00116F07" w:rsidRPr="00622C0F">
          <w:rPr>
            <w:rStyle w:val="Lienhypertexte"/>
            <w:noProof/>
          </w:rPr>
          <w:t>5.1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Environnement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4D5622F7" w14:textId="0C446E81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4" w:history="1">
        <w:r w:rsidR="00116F07" w:rsidRPr="00622C0F">
          <w:rPr>
            <w:rStyle w:val="Lienhypertexte"/>
            <w:noProof/>
          </w:rPr>
          <w:t>5.2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détaillée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7C883265" w14:textId="6F982461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5" w:history="1">
        <w:r w:rsidR="00116F07" w:rsidRPr="00622C0F">
          <w:rPr>
            <w:rStyle w:val="Lienhypertexte"/>
            <w:noProof/>
          </w:rPr>
          <w:t>5.3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Bord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100256A3" w14:textId="54FEA682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6" w:history="1">
        <w:r w:rsidR="00116F07" w:rsidRPr="00622C0F">
          <w:rPr>
            <w:rStyle w:val="Lienhypertexte"/>
            <w:noProof/>
          </w:rPr>
          <w:t>6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44C26E20" w14:textId="590473AF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7" w:history="1">
        <w:r w:rsidR="00116F07" w:rsidRPr="00622C0F">
          <w:rPr>
            <w:rStyle w:val="Lienhypertexte"/>
            <w:noProof/>
          </w:rPr>
          <w:t>6.1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Stratégie de test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7207A354" w14:textId="3FA584C2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8" w:history="1">
        <w:r w:rsidR="00116F07" w:rsidRPr="00622C0F">
          <w:rPr>
            <w:rStyle w:val="Lienhypertexte"/>
            <w:noProof/>
          </w:rPr>
          <w:t>6.2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Dossier des 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2A11C853" w14:textId="58A7C1E6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9" w:history="1">
        <w:r w:rsidR="00116F07" w:rsidRPr="00622C0F">
          <w:rPr>
            <w:rStyle w:val="Lienhypertexte"/>
            <w:noProof/>
          </w:rPr>
          <w:t>6.3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Problèmes restants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8</w:t>
        </w:r>
        <w:r w:rsidR="00116F07">
          <w:rPr>
            <w:noProof/>
            <w:webHidden/>
          </w:rPr>
          <w:fldChar w:fldCharType="end"/>
        </w:r>
      </w:hyperlink>
    </w:p>
    <w:p w14:paraId="073EE6E8" w14:textId="791AE11B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0" w:history="1">
        <w:r w:rsidR="00116F07" w:rsidRPr="00622C0F">
          <w:rPr>
            <w:rStyle w:val="Lienhypertexte"/>
            <w:noProof/>
          </w:rPr>
          <w:t>7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Conclusion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132D0217" w14:textId="43A33C41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1" w:history="1">
        <w:r w:rsidR="00116F07" w:rsidRPr="00622C0F">
          <w:rPr>
            <w:rStyle w:val="Lienhypertexte"/>
            <w:noProof/>
          </w:rPr>
          <w:t>7.1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des fonctionnalités demandées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40B5DB7C" w14:textId="3135B3AA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2" w:history="1">
        <w:r w:rsidR="00116F07" w:rsidRPr="00622C0F">
          <w:rPr>
            <w:rStyle w:val="Lienhypertexte"/>
            <w:noProof/>
          </w:rPr>
          <w:t>7.2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 la planification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1BB2078E" w14:textId="7C50E128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3" w:history="1">
        <w:r w:rsidR="00116F07" w:rsidRPr="00622C0F">
          <w:rPr>
            <w:rStyle w:val="Lienhypertexte"/>
            <w:noProof/>
          </w:rPr>
          <w:t>7.3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personnel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17D88E75" w14:textId="748BDF97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4" w:history="1">
        <w:r w:rsidR="00116F07" w:rsidRPr="00622C0F">
          <w:rPr>
            <w:rStyle w:val="Lienhypertexte"/>
            <w:noProof/>
          </w:rPr>
          <w:t>8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Divers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69DDD6FF" w14:textId="6758C566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5" w:history="1">
        <w:r w:rsidR="00116F07" w:rsidRPr="00622C0F">
          <w:rPr>
            <w:rStyle w:val="Lienhypertexte"/>
            <w:noProof/>
          </w:rPr>
          <w:t>8.1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7E8DF330" w14:textId="4D3AAB79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6" w:history="1">
        <w:r w:rsidR="00116F07" w:rsidRPr="00622C0F">
          <w:rPr>
            <w:rStyle w:val="Lienhypertexte"/>
            <w:noProof/>
          </w:rPr>
          <w:t>8.2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Bibliographie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26B770A0" w14:textId="158546BA" w:rsidR="00116F07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7" w:history="1">
        <w:r w:rsidR="00116F07" w:rsidRPr="00622C0F">
          <w:rPr>
            <w:rStyle w:val="Lienhypertexte"/>
            <w:noProof/>
          </w:rPr>
          <w:t>8.3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Webographie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66686B16" w14:textId="03491707" w:rsidR="00116F07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8" w:history="1">
        <w:r w:rsidR="00116F07" w:rsidRPr="00622C0F">
          <w:rPr>
            <w:rStyle w:val="Lienhypertexte"/>
            <w:noProof/>
          </w:rPr>
          <w:t>9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Annexes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995D91">
          <w:rPr>
            <w:noProof/>
            <w:webHidden/>
          </w:rPr>
          <w:t>9</w:t>
        </w:r>
        <w:r w:rsidR="00116F07">
          <w:rPr>
            <w:noProof/>
            <w:webHidden/>
          </w:rPr>
          <w:fldChar w:fldCharType="end"/>
        </w:r>
      </w:hyperlink>
    </w:p>
    <w:p w14:paraId="4EE11757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2C49311C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28323752"/>
      <w:r w:rsidRPr="00932149">
        <w:lastRenderedPageBreak/>
        <w:t>Spécifications</w:t>
      </w:r>
      <w:bookmarkEnd w:id="0"/>
      <w:bookmarkEnd w:id="1"/>
      <w:bookmarkEnd w:id="2"/>
    </w:p>
    <w:p w14:paraId="0EEDC41C" w14:textId="77777777" w:rsidR="008E53F9" w:rsidRPr="008E53F9" w:rsidRDefault="008E53F9" w:rsidP="008E53F9">
      <w:pPr>
        <w:pStyle w:val="Corpsdetexte"/>
      </w:pPr>
    </w:p>
    <w:p w14:paraId="52891DD8" w14:textId="77777777" w:rsidR="00D160DD" w:rsidRDefault="00753A51" w:rsidP="008E53F9">
      <w:pPr>
        <w:pStyle w:val="Titre2"/>
      </w:pPr>
      <w:bookmarkStart w:id="3" w:name="_Toc128323753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714ABFBB" w14:textId="77777777" w:rsidR="0015167D" w:rsidRPr="0015167D" w:rsidRDefault="0015167D" w:rsidP="0015167D">
      <w:pPr>
        <w:pStyle w:val="Retraitcorpsdetexte"/>
      </w:pPr>
    </w:p>
    <w:p w14:paraId="5BAA6816" w14:textId="77777777" w:rsidR="00F664DF" w:rsidRDefault="0015167D" w:rsidP="0015167D">
      <w:pPr>
        <w:pStyle w:val="Informations"/>
      </w:pPr>
      <w:r>
        <w:t>A compléter</w:t>
      </w:r>
      <w:r w:rsidR="0076036D">
        <w:t xml:space="preserve"> </w:t>
      </w:r>
      <w:r w:rsidR="009B009E">
        <w:t>par un titre cour</w:t>
      </w:r>
      <w:r w:rsidR="0076036D">
        <w:t>t</w:t>
      </w:r>
      <w:r w:rsidR="009B009E">
        <w:t xml:space="preserve"> et pertinent</w:t>
      </w:r>
      <w:r w:rsidR="0076036D">
        <w:t>, suivi d’un sous-titre qui donne une idée du domaine dans lequel le projet se place</w:t>
      </w:r>
      <w:r w:rsidR="009B009E">
        <w:t xml:space="preserve">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3367F746" w14:textId="77777777" w:rsidR="0076036D" w:rsidRDefault="0076036D" w:rsidP="0015167D">
      <w:pPr>
        <w:pStyle w:val="Informations"/>
      </w:pPr>
    </w:p>
    <w:p w14:paraId="368605C2" w14:textId="77777777" w:rsidR="0076036D" w:rsidRDefault="0076036D" w:rsidP="0015167D">
      <w:pPr>
        <w:pStyle w:val="Informations"/>
      </w:pPr>
      <w:r>
        <w:t xml:space="preserve">Exemple :  </w:t>
      </w:r>
    </w:p>
    <w:p w14:paraId="4E97A856" w14:textId="77777777" w:rsidR="0076036D" w:rsidRPr="0076036D" w:rsidRDefault="0076036D" w:rsidP="0076036D">
      <w:pPr>
        <w:pStyle w:val="Informations"/>
        <w:jc w:val="center"/>
        <w:rPr>
          <w:b/>
          <w:bCs/>
          <w:sz w:val="20"/>
          <w:szCs w:val="24"/>
        </w:rPr>
      </w:pPr>
      <w:r w:rsidRPr="0076036D">
        <w:rPr>
          <w:b/>
          <w:bCs/>
          <w:sz w:val="20"/>
          <w:szCs w:val="24"/>
        </w:rPr>
        <w:t>MyColoc</w:t>
      </w:r>
    </w:p>
    <w:p w14:paraId="2B21C24F" w14:textId="77777777" w:rsidR="0076036D" w:rsidRDefault="0076036D" w:rsidP="0076036D">
      <w:pPr>
        <w:pStyle w:val="Informations"/>
        <w:jc w:val="center"/>
      </w:pPr>
      <w:r>
        <w:t>Une application mobile pour gérer les tâches à faire dans une colocation</w:t>
      </w:r>
    </w:p>
    <w:p w14:paraId="49282D16" w14:textId="77777777" w:rsidR="0015167D" w:rsidRPr="00F664DF" w:rsidRDefault="0015167D" w:rsidP="0015167D">
      <w:pPr>
        <w:pStyle w:val="Retraitcorpsdetexte"/>
      </w:pPr>
    </w:p>
    <w:p w14:paraId="25567D69" w14:textId="77777777" w:rsidR="00753A51" w:rsidRDefault="00902523" w:rsidP="008E53F9">
      <w:pPr>
        <w:pStyle w:val="Titre2"/>
      </w:pPr>
      <w:bookmarkStart w:id="6" w:name="_Toc128323754"/>
      <w:r>
        <w:t>Description</w:t>
      </w:r>
      <w:bookmarkEnd w:id="6"/>
    </w:p>
    <w:p w14:paraId="0215E583" w14:textId="77777777" w:rsidR="0015167D" w:rsidRPr="0015167D" w:rsidRDefault="0015167D" w:rsidP="0015167D">
      <w:pPr>
        <w:pStyle w:val="Retraitcorpsdetexte"/>
      </w:pPr>
    </w:p>
    <w:p w14:paraId="1D128731" w14:textId="77777777" w:rsidR="0015167D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>par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6AD929E8" w14:textId="77777777" w:rsidR="0015167D" w:rsidRPr="00F664DF" w:rsidRDefault="0015167D" w:rsidP="0015167D">
      <w:pPr>
        <w:pStyle w:val="Retraitcorpsdetexte"/>
      </w:pPr>
    </w:p>
    <w:p w14:paraId="2829A896" w14:textId="77777777" w:rsidR="00753A51" w:rsidRDefault="00902523" w:rsidP="008E53F9">
      <w:pPr>
        <w:pStyle w:val="Titre2"/>
      </w:pPr>
      <w:bookmarkStart w:id="7" w:name="_Toc128323755"/>
      <w:r>
        <w:t>Matériel et logiciels à disposition</w:t>
      </w:r>
      <w:bookmarkEnd w:id="7"/>
    </w:p>
    <w:p w14:paraId="61354D58" w14:textId="77777777" w:rsidR="0015167D" w:rsidRPr="0015167D" w:rsidRDefault="0015167D" w:rsidP="0015167D">
      <w:pPr>
        <w:pStyle w:val="Retraitcorpsdetexte"/>
      </w:pPr>
    </w:p>
    <w:p w14:paraId="54E5146A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734D127A" w14:textId="77777777" w:rsidR="00F664DF" w:rsidRPr="00F664DF" w:rsidRDefault="00F664DF" w:rsidP="00F664DF">
      <w:pPr>
        <w:pStyle w:val="Retraitcorpsdetexte"/>
      </w:pPr>
    </w:p>
    <w:p w14:paraId="6ECAC8B4" w14:textId="77777777" w:rsidR="00753A51" w:rsidRDefault="00753A51" w:rsidP="008E53F9">
      <w:pPr>
        <w:pStyle w:val="Titre2"/>
      </w:pPr>
      <w:bookmarkStart w:id="8" w:name="_Toc128323756"/>
      <w:r>
        <w:t>P</w:t>
      </w:r>
      <w:r w:rsidR="00902523">
        <w:t>rérequis</w:t>
      </w:r>
      <w:bookmarkEnd w:id="8"/>
    </w:p>
    <w:p w14:paraId="7482A14A" w14:textId="77777777" w:rsidR="0015167D" w:rsidRPr="0015167D" w:rsidRDefault="0015167D" w:rsidP="0015167D">
      <w:pPr>
        <w:pStyle w:val="Retraitcorpsdetexte"/>
      </w:pPr>
    </w:p>
    <w:p w14:paraId="5272967B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1103DD9B" w14:textId="77777777" w:rsidR="0015167D" w:rsidRPr="00F664DF" w:rsidRDefault="0015167D" w:rsidP="0015167D">
      <w:pPr>
        <w:pStyle w:val="Retraitcorpsdetexte"/>
      </w:pPr>
    </w:p>
    <w:p w14:paraId="5C592C85" w14:textId="77777777" w:rsidR="00753A51" w:rsidRDefault="00902523" w:rsidP="008E53F9">
      <w:pPr>
        <w:pStyle w:val="Titre2"/>
      </w:pPr>
      <w:bookmarkStart w:id="9" w:name="_Toc128323757"/>
      <w:r>
        <w:t>Cahier des charges</w:t>
      </w:r>
      <w:bookmarkEnd w:id="9"/>
    </w:p>
    <w:p w14:paraId="640DC068" w14:textId="77777777" w:rsidR="00D160DD" w:rsidRDefault="00EE16F0" w:rsidP="00AA4393">
      <w:pPr>
        <w:pStyle w:val="Titre3"/>
      </w:pPr>
      <w:bookmarkStart w:id="10" w:name="_Toc128323758"/>
      <w:r w:rsidRPr="00EE16F0">
        <w:t>Objectifs et portée du projet</w:t>
      </w:r>
      <w:bookmarkEnd w:id="10"/>
    </w:p>
    <w:p w14:paraId="7E9B4AAA" w14:textId="77777777" w:rsidR="00920F4E" w:rsidRDefault="00920F4E" w:rsidP="00920F4E">
      <w:pPr>
        <w:pStyle w:val="Retraitcorpsdetexte3"/>
      </w:pPr>
    </w:p>
    <w:p w14:paraId="268C69C0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73C1A651" w14:textId="77777777" w:rsidR="0015167D" w:rsidRPr="00920F4E" w:rsidRDefault="0015167D" w:rsidP="00920F4E">
      <w:pPr>
        <w:pStyle w:val="Retraitcorpsdetexte3"/>
      </w:pPr>
    </w:p>
    <w:p w14:paraId="67165AC6" w14:textId="77777777" w:rsidR="00753A51" w:rsidRDefault="00542CE3" w:rsidP="006E2CE8">
      <w:pPr>
        <w:pStyle w:val="Titre3"/>
      </w:pPr>
      <w:bookmarkStart w:id="11" w:name="_Toc128323759"/>
      <w:r w:rsidRPr="00EE16F0">
        <w:t xml:space="preserve">Caractéristiques des utilisateurs et </w:t>
      </w:r>
      <w:r>
        <w:t>impacts</w:t>
      </w:r>
      <w:bookmarkEnd w:id="11"/>
    </w:p>
    <w:p w14:paraId="5FA546C1" w14:textId="77777777" w:rsidR="00F664DF" w:rsidRDefault="00F664DF" w:rsidP="00F664DF">
      <w:pPr>
        <w:pStyle w:val="Retraitcorpsdetexte3"/>
      </w:pPr>
    </w:p>
    <w:p w14:paraId="6298385F" w14:textId="77777777"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utilisateur-trice(s) type, et les conséquences que cela va avoir sur la conception (couleurs, ergonomie, utilisation, etc.)</w:t>
      </w:r>
    </w:p>
    <w:p w14:paraId="04B781B0" w14:textId="77777777" w:rsidR="0015167D" w:rsidRPr="00F664DF" w:rsidRDefault="0015167D" w:rsidP="00F664DF">
      <w:pPr>
        <w:pStyle w:val="Retraitcorpsdetexte3"/>
      </w:pPr>
    </w:p>
    <w:p w14:paraId="0EF6E301" w14:textId="77777777" w:rsidR="00753A51" w:rsidRDefault="00542CE3" w:rsidP="006E2CE8">
      <w:pPr>
        <w:pStyle w:val="Titre3"/>
      </w:pPr>
      <w:bookmarkStart w:id="12" w:name="_Toc128323760"/>
      <w:r w:rsidRPr="00EE16F0">
        <w:t>Fonctionnalités requises (du point de vue de l’utilisateur)</w:t>
      </w:r>
      <w:bookmarkEnd w:id="12"/>
    </w:p>
    <w:p w14:paraId="306F5B55" w14:textId="77777777" w:rsidR="00F664DF" w:rsidRDefault="00F664DF" w:rsidP="00F664DF">
      <w:pPr>
        <w:pStyle w:val="Retraitcorpsdetexte3"/>
      </w:pPr>
    </w:p>
    <w:p w14:paraId="3B0F87AC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5DD4A960" w14:textId="77777777" w:rsidR="0015167D" w:rsidRPr="00F664DF" w:rsidRDefault="0015167D" w:rsidP="00F664DF">
      <w:pPr>
        <w:pStyle w:val="Retraitcorpsdetexte3"/>
      </w:pPr>
    </w:p>
    <w:p w14:paraId="4272A430" w14:textId="77777777" w:rsidR="00753A51" w:rsidRDefault="00753A51" w:rsidP="00EE55F0">
      <w:pPr>
        <w:pStyle w:val="Titre3"/>
      </w:pPr>
      <w:bookmarkStart w:id="13" w:name="_Toc128323761"/>
      <w:r w:rsidRPr="00EE16F0">
        <w:lastRenderedPageBreak/>
        <w:t>Contraintes</w:t>
      </w:r>
      <w:bookmarkEnd w:id="13"/>
    </w:p>
    <w:p w14:paraId="431196E2" w14:textId="77777777" w:rsidR="00F664DF" w:rsidRDefault="00F664DF" w:rsidP="00F664DF">
      <w:pPr>
        <w:pStyle w:val="Retraitcorpsdetexte3"/>
      </w:pPr>
    </w:p>
    <w:p w14:paraId="14D646F4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7B6CB2DD" w14:textId="77777777" w:rsidR="0015167D" w:rsidRPr="00F664DF" w:rsidRDefault="0015167D" w:rsidP="00F664DF">
      <w:pPr>
        <w:pStyle w:val="Retraitcorpsdetexte3"/>
      </w:pPr>
    </w:p>
    <w:p w14:paraId="1416B948" w14:textId="77777777" w:rsidR="00753A51" w:rsidRDefault="00753A51" w:rsidP="006E2CE8">
      <w:pPr>
        <w:pStyle w:val="Titre3"/>
      </w:pPr>
      <w:bookmarkStart w:id="14" w:name="_Toc128323762"/>
      <w:r w:rsidRPr="00EE16F0">
        <w:t>Travail à réaliser par l'apprenti</w:t>
      </w:r>
      <w:bookmarkEnd w:id="14"/>
    </w:p>
    <w:p w14:paraId="46CEAF56" w14:textId="77777777" w:rsidR="00F664DF" w:rsidRDefault="00F664DF" w:rsidP="00F664DF">
      <w:pPr>
        <w:pStyle w:val="Retraitcorpsdetexte3"/>
      </w:pPr>
    </w:p>
    <w:p w14:paraId="02294838" w14:textId="77777777"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14:paraId="04C434E2" w14:textId="77777777" w:rsidR="0015167D" w:rsidRPr="00F664DF" w:rsidRDefault="0015167D" w:rsidP="00F664DF">
      <w:pPr>
        <w:pStyle w:val="Retraitcorpsdetexte3"/>
      </w:pPr>
    </w:p>
    <w:p w14:paraId="762D7FD8" w14:textId="77777777" w:rsidR="00753A51" w:rsidRDefault="00753A51" w:rsidP="006E2CE8">
      <w:pPr>
        <w:pStyle w:val="Titre3"/>
      </w:pPr>
      <w:bookmarkStart w:id="15" w:name="_Toc128323763"/>
      <w:r w:rsidRPr="00EE16F0">
        <w:t>Si le temps le permet …</w:t>
      </w:r>
      <w:bookmarkEnd w:id="15"/>
    </w:p>
    <w:p w14:paraId="4A8E65B7" w14:textId="77777777" w:rsidR="00F664DF" w:rsidRDefault="00F664DF" w:rsidP="00F664DF">
      <w:pPr>
        <w:pStyle w:val="Retraitcorpsdetexte3"/>
      </w:pPr>
    </w:p>
    <w:p w14:paraId="53E0E988" w14:textId="77777777"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14:paraId="766BEE41" w14:textId="77777777" w:rsidR="0015167D" w:rsidRPr="00F664DF" w:rsidRDefault="0015167D" w:rsidP="00F664DF">
      <w:pPr>
        <w:pStyle w:val="Retraitcorpsdetexte3"/>
      </w:pPr>
    </w:p>
    <w:p w14:paraId="25A02A60" w14:textId="77777777" w:rsidR="00753A51" w:rsidRDefault="00753A51" w:rsidP="006E2CE8">
      <w:pPr>
        <w:pStyle w:val="Titre3"/>
      </w:pPr>
      <w:bookmarkStart w:id="16" w:name="_Toc128323764"/>
      <w:r w:rsidRPr="00EE16F0">
        <w:t>Méthodes de validation des solutions</w:t>
      </w:r>
      <w:bookmarkEnd w:id="16"/>
    </w:p>
    <w:p w14:paraId="0C867AF9" w14:textId="77777777" w:rsidR="00F664DF" w:rsidRDefault="00F664DF" w:rsidP="00F664DF">
      <w:pPr>
        <w:pStyle w:val="Retraitcorpsdetexte3"/>
      </w:pPr>
    </w:p>
    <w:p w14:paraId="1E284A9F" w14:textId="77777777"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14:paraId="0AC37707" w14:textId="77777777" w:rsidR="0015167D" w:rsidRPr="00F664DF" w:rsidRDefault="0015167D" w:rsidP="00F664DF">
      <w:pPr>
        <w:pStyle w:val="Retraitcorpsdetexte3"/>
      </w:pPr>
    </w:p>
    <w:p w14:paraId="07BA030A" w14:textId="4A360E06" w:rsidR="00753A51" w:rsidRDefault="0003599B" w:rsidP="008E53F9">
      <w:pPr>
        <w:pStyle w:val="Titre2"/>
      </w:pPr>
      <w:r>
        <w:t>Livrables</w:t>
      </w:r>
    </w:p>
    <w:p w14:paraId="2EEC7CD5" w14:textId="77777777" w:rsidR="00EC264F" w:rsidRDefault="00EC264F" w:rsidP="00EC264F">
      <w:pPr>
        <w:ind w:left="1134"/>
      </w:pPr>
      <w:r>
        <w:t xml:space="preserve">Tous les fichiers de construction (Un répertoire par élève) et d’intégration (Bâtiment-ALESAN) se trouvent </w:t>
      </w:r>
      <w:hyperlink r:id="rId12" w:tgtFrame="_blank" w:tooltip="https://eduvaud.sharepoint.com/:f:/r/sites/etml_inf-grp1b-23-24_teams/documents%20partages/i306-xcl/alesan?csf=1&amp;web=1&amp;e=ik4epz" w:history="1">
        <w:r>
          <w:rPr>
            <w:rStyle w:val="Lienhypertexte"/>
            <w:rFonts w:ascii="Segoe UI" w:hAnsi="Segoe UI" w:cs="Segoe UI"/>
            <w:sz w:val="21"/>
            <w:szCs w:val="21"/>
          </w:rPr>
          <w:t>à cette adresse</w:t>
        </w:r>
      </w:hyperlink>
      <w:r>
        <w:t> </w:t>
      </w:r>
    </w:p>
    <w:p w14:paraId="19F6FC9C" w14:textId="6E2B3917" w:rsidR="0003599B" w:rsidRPr="0003599B" w:rsidRDefault="0003599B" w:rsidP="0003599B">
      <w:pPr>
        <w:pStyle w:val="Retraitcorpsdetexte"/>
      </w:pPr>
    </w:p>
    <w:p w14:paraId="24459391" w14:textId="77777777" w:rsidR="007F30AE" w:rsidRPr="007F30AE" w:rsidRDefault="007F30AE" w:rsidP="008E53F9">
      <w:pPr>
        <w:pStyle w:val="Titre1"/>
      </w:pPr>
      <w:bookmarkStart w:id="17" w:name="_Toc128323766"/>
      <w:r w:rsidRPr="007F30AE">
        <w:t>Planification</w:t>
      </w:r>
      <w:bookmarkEnd w:id="4"/>
      <w:bookmarkEnd w:id="5"/>
      <w:r w:rsidR="008E53F9">
        <w:t xml:space="preserve"> Initiale</w:t>
      </w:r>
      <w:bookmarkEnd w:id="17"/>
    </w:p>
    <w:p w14:paraId="1C3AF8F8" w14:textId="77777777"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14:paraId="1D6E0D06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14:paraId="21F66B3C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14:paraId="057C9E4A" w14:textId="77777777"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14:paraId="18D126EC" w14:textId="77777777"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14:paraId="2ACEDB64" w14:textId="77777777" w:rsidR="00F16ADE" w:rsidRDefault="00F16ADE" w:rsidP="0076036D">
      <w:pPr>
        <w:pStyle w:val="Informations"/>
      </w:pPr>
    </w:p>
    <w:p w14:paraId="5CC352E2" w14:textId="77777777"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14:paraId="4C4F93D9" w14:textId="77777777"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14:paraId="23E7CD51" w14:textId="77777777" w:rsidR="00F16ADE" w:rsidRDefault="00F16ADE">
      <w:pPr>
        <w:pStyle w:val="Informations"/>
        <w:numPr>
          <w:ilvl w:val="0"/>
          <w:numId w:val="6"/>
        </w:numPr>
      </w:pPr>
      <w:r>
        <w:t>La date/heure de la sprint review</w:t>
      </w:r>
    </w:p>
    <w:p w14:paraId="0EBC5BF8" w14:textId="77777777" w:rsidR="00F16ADE" w:rsidRDefault="00F16ADE" w:rsidP="00F16ADE">
      <w:pPr>
        <w:pStyle w:val="Informations"/>
      </w:pPr>
    </w:p>
    <w:p w14:paraId="6B20EDC4" w14:textId="77777777" w:rsidR="00A400FD" w:rsidRDefault="007F30AE" w:rsidP="0070025D">
      <w:pPr>
        <w:pStyle w:val="Titre1"/>
      </w:pPr>
      <w:bookmarkStart w:id="18" w:name="_Toc532179957"/>
      <w:bookmarkStart w:id="19" w:name="_Toc165969641"/>
      <w:bookmarkStart w:id="20" w:name="_Toc128323767"/>
      <w:r w:rsidRPr="007F30AE">
        <w:t>Analyse</w:t>
      </w:r>
      <w:bookmarkEnd w:id="18"/>
      <w:bookmarkEnd w:id="19"/>
      <w:r w:rsidR="00446E95">
        <w:t xml:space="preserve"> fonctionnelle</w:t>
      </w:r>
      <w:bookmarkStart w:id="21" w:name="_Toc532179959"/>
      <w:bookmarkStart w:id="22" w:name="_Toc165969643"/>
      <w:bookmarkEnd w:id="20"/>
    </w:p>
    <w:p w14:paraId="7952AE70" w14:textId="77777777" w:rsidR="0044043C" w:rsidRDefault="0044043C" w:rsidP="0044043C">
      <w:pPr>
        <w:pStyle w:val="Titre3"/>
      </w:pPr>
      <w:bookmarkStart w:id="23" w:name="_Toc128323768"/>
      <w:r>
        <w:t>Bowling</w:t>
      </w:r>
    </w:p>
    <w:p w14:paraId="73FB0388" w14:textId="77777777" w:rsidR="0044043C" w:rsidRDefault="0044043C" w:rsidP="0044043C">
      <w:r>
        <w:t>(Auteur: Esteban Lebet)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44043C" w14:paraId="0941870F" w14:textId="77777777" w:rsidTr="00741A89">
        <w:tc>
          <w:tcPr>
            <w:tcW w:w="0" w:type="auto"/>
          </w:tcPr>
          <w:p w14:paraId="7FC37A8E" w14:textId="77777777" w:rsidR="0044043C" w:rsidRDefault="0044043C" w:rsidP="00741A89">
            <w:r>
              <w:t>En tant qu'utilisateur du bâtiment Je veux un bowling dans la salle D03+4 Afin de pouvoir m'amuser avec mes amis</w:t>
            </w:r>
          </w:p>
        </w:tc>
      </w:tr>
      <w:tr w:rsidR="0044043C" w14:paraId="417BEA35" w14:textId="77777777" w:rsidTr="00741A89">
        <w:tc>
          <w:tcPr>
            <w:tcW w:w="0" w:type="auto"/>
          </w:tcPr>
          <w:p w14:paraId="31E70C76" w14:textId="77777777" w:rsidR="0044043C" w:rsidRDefault="0044043C" w:rsidP="00741A89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80"/>
              <w:gridCol w:w="7660"/>
            </w:tblGrid>
            <w:tr w:rsidR="0044043C" w14:paraId="2C3D2091" w14:textId="77777777" w:rsidTr="00741A89">
              <w:tc>
                <w:tcPr>
                  <w:tcW w:w="0" w:type="auto"/>
                </w:tcPr>
                <w:p w14:paraId="07D5E5AF" w14:textId="77777777" w:rsidR="0044043C" w:rsidRDefault="0044043C" w:rsidP="00741A89">
                  <w:r>
                    <w:t>Pistes de Bowling</w:t>
                  </w:r>
                </w:p>
              </w:tc>
              <w:tc>
                <w:tcPr>
                  <w:tcW w:w="0" w:type="auto"/>
                </w:tcPr>
                <w:p w14:paraId="33D923BF" w14:textId="77777777" w:rsidR="0044043C" w:rsidRDefault="0044043C" w:rsidP="00741A89">
                  <w:r>
                    <w:t>Il y aura deux pistes de bowlings de 2m de large et 9m de long</w:t>
                  </w:r>
                </w:p>
              </w:tc>
            </w:tr>
            <w:tr w:rsidR="0044043C" w14:paraId="478D025B" w14:textId="77777777" w:rsidTr="00741A89">
              <w:tc>
                <w:tcPr>
                  <w:tcW w:w="0" w:type="auto"/>
                </w:tcPr>
                <w:p w14:paraId="40172DC6" w14:textId="77777777" w:rsidR="0044043C" w:rsidRDefault="0044043C" w:rsidP="00741A89">
                  <w:r>
                    <w:t>Boules de Bowling</w:t>
                  </w:r>
                </w:p>
              </w:tc>
              <w:tc>
                <w:tcPr>
                  <w:tcW w:w="0" w:type="auto"/>
                </w:tcPr>
                <w:p w14:paraId="5443C943" w14:textId="77777777" w:rsidR="0044043C" w:rsidRDefault="0044043C" w:rsidP="00741A89">
                  <w:r>
                    <w:t>Il y aura 10 boules de bowlings de différents poids et couleurs disponibles</w:t>
                  </w:r>
                </w:p>
              </w:tc>
            </w:tr>
            <w:tr w:rsidR="0044043C" w14:paraId="7F2CFDA0" w14:textId="77777777" w:rsidTr="00741A89">
              <w:tc>
                <w:tcPr>
                  <w:tcW w:w="0" w:type="auto"/>
                </w:tcPr>
                <w:p w14:paraId="07A02FEF" w14:textId="77777777" w:rsidR="0044043C" w:rsidRDefault="0044043C" w:rsidP="00741A89">
                  <w:r>
                    <w:t>Salle</w:t>
                  </w:r>
                </w:p>
              </w:tc>
              <w:tc>
                <w:tcPr>
                  <w:tcW w:w="0" w:type="auto"/>
                </w:tcPr>
                <w:p w14:paraId="275B9341" w14:textId="77777777" w:rsidR="0044043C" w:rsidRDefault="0044043C" w:rsidP="00741A89">
                  <w:r>
                    <w:t>La salle de Bowling se situera dans la salle D03+4</w:t>
                  </w:r>
                </w:p>
              </w:tc>
            </w:tr>
            <w:tr w:rsidR="0044043C" w14:paraId="7E304194" w14:textId="77777777" w:rsidTr="00741A89">
              <w:tc>
                <w:tcPr>
                  <w:tcW w:w="0" w:type="auto"/>
                </w:tcPr>
                <w:p w14:paraId="7C0ADB3B" w14:textId="77777777" w:rsidR="0044043C" w:rsidRDefault="0044043C" w:rsidP="00741A89">
                  <w:r>
                    <w:t>Comptoir</w:t>
                  </w:r>
                </w:p>
              </w:tc>
              <w:tc>
                <w:tcPr>
                  <w:tcW w:w="0" w:type="auto"/>
                </w:tcPr>
                <w:p w14:paraId="47896D3B" w14:textId="77777777" w:rsidR="0044043C" w:rsidRDefault="0044043C" w:rsidP="00741A89">
                  <w:r>
                    <w:t>Un comptoir sera disponible sur la droite au fond dès qu'on rentre dans la salle</w:t>
                  </w:r>
                </w:p>
              </w:tc>
            </w:tr>
            <w:tr w:rsidR="0044043C" w14:paraId="0848C731" w14:textId="77777777" w:rsidTr="00741A89">
              <w:tc>
                <w:tcPr>
                  <w:tcW w:w="0" w:type="auto"/>
                </w:tcPr>
                <w:p w14:paraId="1C50C01B" w14:textId="77777777" w:rsidR="0044043C" w:rsidRDefault="0044043C" w:rsidP="00741A89">
                  <w:r>
                    <w:t>Espace Bowling</w:t>
                  </w:r>
                </w:p>
              </w:tc>
              <w:tc>
                <w:tcPr>
                  <w:tcW w:w="0" w:type="auto"/>
                </w:tcPr>
                <w:p w14:paraId="60E690AA" w14:textId="77777777" w:rsidR="0044043C" w:rsidRDefault="0044043C" w:rsidP="00741A89">
                  <w:r>
                    <w:t>Un espace bowling de 6 mètres de long avec un sol différent sera disponible avec 12 chaises pour pouvoir s'asseoir en attendant son tour</w:t>
                  </w:r>
                </w:p>
              </w:tc>
            </w:tr>
            <w:tr w:rsidR="0044043C" w14:paraId="611BC5E7" w14:textId="77777777" w:rsidTr="00741A89">
              <w:tc>
                <w:tcPr>
                  <w:tcW w:w="0" w:type="auto"/>
                </w:tcPr>
                <w:p w14:paraId="6B0E58D2" w14:textId="77777777" w:rsidR="0044043C" w:rsidRDefault="0044043C" w:rsidP="00741A89">
                  <w:r>
                    <w:lastRenderedPageBreak/>
                    <w:t>Écrans</w:t>
                  </w:r>
                </w:p>
              </w:tc>
              <w:tc>
                <w:tcPr>
                  <w:tcW w:w="0" w:type="auto"/>
                </w:tcPr>
                <w:p w14:paraId="20726F12" w14:textId="77777777" w:rsidR="0044043C" w:rsidRDefault="0044043C" w:rsidP="00741A89">
                  <w:r>
                    <w:t>Deux écrans seront mis à disposition au dessus de "l'espace bowling" pour voir le score de la partie en direct</w:t>
                  </w:r>
                </w:p>
              </w:tc>
            </w:tr>
          </w:tbl>
          <w:p w14:paraId="018409E3" w14:textId="77777777" w:rsidR="0044043C" w:rsidRDefault="0044043C" w:rsidP="00741A89"/>
        </w:tc>
      </w:tr>
    </w:tbl>
    <w:p w14:paraId="49D4DB8E" w14:textId="77777777" w:rsidR="0044043C" w:rsidRDefault="0044043C" w:rsidP="0044043C"/>
    <w:p w14:paraId="05F7B5E6" w14:textId="77777777" w:rsidR="0044043C" w:rsidRDefault="0044043C" w:rsidP="0044043C">
      <w:pPr>
        <w:pStyle w:val="Titre3"/>
      </w:pPr>
      <w:r>
        <w:t>Home cinéma</w:t>
      </w:r>
    </w:p>
    <w:p w14:paraId="0B09EDD5" w14:textId="77777777" w:rsidR="0044043C" w:rsidRDefault="0044043C" w:rsidP="0044043C">
      <w:r>
        <w:t>(Auteur: antoine fabre)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44043C" w14:paraId="6C72B487" w14:textId="77777777" w:rsidTr="00741A89">
        <w:tc>
          <w:tcPr>
            <w:tcW w:w="0" w:type="auto"/>
          </w:tcPr>
          <w:p w14:paraId="16F5BD7A" w14:textId="77777777" w:rsidR="0044043C" w:rsidRDefault="0044043C" w:rsidP="00741A89">
            <w:r>
              <w:t>En tant qu'utilisateur du bâtiment  Je veux un mini cinéma dans la salle ... Afin d'enrichir ma culture cinématographique</w:t>
            </w:r>
          </w:p>
        </w:tc>
      </w:tr>
      <w:tr w:rsidR="0044043C" w14:paraId="2E167CCF" w14:textId="77777777" w:rsidTr="00741A89">
        <w:tc>
          <w:tcPr>
            <w:tcW w:w="0" w:type="auto"/>
          </w:tcPr>
          <w:p w14:paraId="07849CA0" w14:textId="77777777" w:rsidR="0044043C" w:rsidRDefault="0044043C" w:rsidP="00741A89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207"/>
              <w:gridCol w:w="7833"/>
            </w:tblGrid>
            <w:tr w:rsidR="0044043C" w14:paraId="59AB98BC" w14:textId="77777777" w:rsidTr="00741A89">
              <w:tc>
                <w:tcPr>
                  <w:tcW w:w="0" w:type="auto"/>
                </w:tcPr>
                <w:p w14:paraId="05796A17" w14:textId="77777777" w:rsidR="0044043C" w:rsidRDefault="0044043C" w:rsidP="00741A89">
                  <w:r>
                    <w:t>1. canapé</w:t>
                  </w:r>
                </w:p>
              </w:tc>
              <w:tc>
                <w:tcPr>
                  <w:tcW w:w="0" w:type="auto"/>
                </w:tcPr>
                <w:p w14:paraId="1DE79E2B" w14:textId="77777777" w:rsidR="0044043C" w:rsidRDefault="0044043C" w:rsidP="00741A89">
                  <w:r>
                    <w:t>_*Étant donné*_il faut s'asseoir _*Lorsque*_ qu'on veut regarder un film _*Alors*_ il faut 6 canapés en rangé de 3</w:t>
                  </w:r>
                </w:p>
              </w:tc>
            </w:tr>
            <w:tr w:rsidR="0044043C" w14:paraId="450E7FFE" w14:textId="77777777" w:rsidTr="00741A89">
              <w:tc>
                <w:tcPr>
                  <w:tcW w:w="0" w:type="auto"/>
                </w:tcPr>
                <w:p w14:paraId="270F3838" w14:textId="77777777" w:rsidR="0044043C" w:rsidRDefault="0044043C" w:rsidP="00741A89">
                  <w:r>
                    <w:t>2.  projecteur</w:t>
                  </w:r>
                </w:p>
              </w:tc>
              <w:tc>
                <w:tcPr>
                  <w:tcW w:w="0" w:type="auto"/>
                </w:tcPr>
                <w:p w14:paraId="0DEC809B" w14:textId="77777777" w:rsidR="0044043C" w:rsidRDefault="0044043C" w:rsidP="00741A89">
                  <w:r>
                    <w:t>_*Étant donné*_ qu'il faut un support pour regarder quelque chose _*Lorsque*_ je veux regarder un film  _*Alors*_ il faut un projecteur accroché au plafond qui projette le film sur le mur a gauche de la porte d'entrée (en entrant)</w:t>
                  </w:r>
                </w:p>
              </w:tc>
            </w:tr>
            <w:tr w:rsidR="0044043C" w14:paraId="7F5589CB" w14:textId="77777777" w:rsidTr="00741A89">
              <w:tc>
                <w:tcPr>
                  <w:tcW w:w="0" w:type="auto"/>
                </w:tcPr>
                <w:p w14:paraId="58510A44" w14:textId="77777777" w:rsidR="0044043C" w:rsidRDefault="0044043C" w:rsidP="00741A89">
                  <w:r>
                    <w:t>3. table</w:t>
                  </w:r>
                </w:p>
              </w:tc>
              <w:tc>
                <w:tcPr>
                  <w:tcW w:w="0" w:type="auto"/>
                </w:tcPr>
                <w:p w14:paraId="3803A81F" w14:textId="77777777" w:rsidR="0044043C" w:rsidRDefault="0044043C" w:rsidP="00741A89">
                  <w:r>
                    <w:t>il y a des petites tables en bois entre les canapés.</w:t>
                  </w:r>
                </w:p>
              </w:tc>
            </w:tr>
            <w:tr w:rsidR="0044043C" w14:paraId="2D943626" w14:textId="77777777" w:rsidTr="00741A89">
              <w:tc>
                <w:tcPr>
                  <w:tcW w:w="0" w:type="auto"/>
                </w:tcPr>
                <w:p w14:paraId="0F943D77" w14:textId="77777777" w:rsidR="0044043C" w:rsidRDefault="0044043C" w:rsidP="00741A89">
                  <w:r>
                    <w:t>4. ordinateur</w:t>
                  </w:r>
                </w:p>
              </w:tc>
              <w:tc>
                <w:tcPr>
                  <w:tcW w:w="0" w:type="auto"/>
                </w:tcPr>
                <w:p w14:paraId="4506B680" w14:textId="77777777" w:rsidR="0044043C" w:rsidRDefault="0044043C" w:rsidP="00741A89">
                  <w:r>
                    <w:t>contre le mur de la porte il y a un PC pour gérer films.</w:t>
                  </w:r>
                </w:p>
              </w:tc>
            </w:tr>
            <w:tr w:rsidR="0044043C" w14:paraId="5DA10E15" w14:textId="77777777" w:rsidTr="00741A89">
              <w:tc>
                <w:tcPr>
                  <w:tcW w:w="0" w:type="auto"/>
                </w:tcPr>
                <w:p w14:paraId="29EE2DFE" w14:textId="77777777" w:rsidR="0044043C" w:rsidRDefault="0044043C" w:rsidP="00741A89">
                  <w:r>
                    <w:t>5. hauts parleurs</w:t>
                  </w:r>
                </w:p>
              </w:tc>
              <w:tc>
                <w:tcPr>
                  <w:tcW w:w="0" w:type="auto"/>
                </w:tcPr>
                <w:p w14:paraId="3167291D" w14:textId="77777777" w:rsidR="0044043C" w:rsidRDefault="0044043C" w:rsidP="00741A89">
                  <w:r>
                    <w:t>Il y a des hauts parleurs de chaque côté du mur où le film est projeter, la taille des ces hauts parleurs font la moitié du mur.</w:t>
                  </w:r>
                </w:p>
              </w:tc>
            </w:tr>
          </w:tbl>
          <w:p w14:paraId="06A61F96" w14:textId="77777777" w:rsidR="0044043C" w:rsidRDefault="0044043C" w:rsidP="00741A89"/>
        </w:tc>
      </w:tr>
    </w:tbl>
    <w:p w14:paraId="2FBED755" w14:textId="77777777" w:rsidR="0044043C" w:rsidRDefault="0044043C" w:rsidP="0044043C"/>
    <w:p w14:paraId="4757B251" w14:textId="77777777" w:rsidR="0044043C" w:rsidRDefault="0044043C" w:rsidP="0044043C">
      <w:pPr>
        <w:pStyle w:val="Titre3"/>
      </w:pPr>
      <w:r>
        <w:t>Terrain de Foot "City"</w:t>
      </w:r>
    </w:p>
    <w:p w14:paraId="0A60B07C" w14:textId="77777777" w:rsidR="0044043C" w:rsidRDefault="0044043C" w:rsidP="0044043C">
      <w:r>
        <w:t>(Auteur: Esteban Lebet)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44043C" w14:paraId="72C5F5D0" w14:textId="77777777" w:rsidTr="00741A89">
        <w:tc>
          <w:tcPr>
            <w:tcW w:w="0" w:type="auto"/>
          </w:tcPr>
          <w:p w14:paraId="3A5F3D78" w14:textId="77777777" w:rsidR="0044043C" w:rsidRDefault="0044043C" w:rsidP="00741A89">
            <w:r>
              <w:t>En tant qu'utilisateur du bâtiment Je veux avoir un terrain de Foot "City" sur le toit Afin de pouvoir me dépenser et de me défouler</w:t>
            </w:r>
          </w:p>
        </w:tc>
      </w:tr>
      <w:tr w:rsidR="0044043C" w14:paraId="30D4D6A1" w14:textId="77777777" w:rsidTr="00741A89">
        <w:tc>
          <w:tcPr>
            <w:tcW w:w="0" w:type="auto"/>
          </w:tcPr>
          <w:p w14:paraId="2F7428DF" w14:textId="77777777" w:rsidR="0044043C" w:rsidRDefault="0044043C" w:rsidP="00741A89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395"/>
              <w:gridCol w:w="7645"/>
            </w:tblGrid>
            <w:tr w:rsidR="0044043C" w14:paraId="5EBD5AC6" w14:textId="77777777" w:rsidTr="00741A89">
              <w:tc>
                <w:tcPr>
                  <w:tcW w:w="0" w:type="auto"/>
                </w:tcPr>
                <w:p w14:paraId="1650B3AD" w14:textId="77777777" w:rsidR="0044043C" w:rsidRDefault="0044043C" w:rsidP="00741A89">
                  <w:r>
                    <w:t>Emplacement</w:t>
                  </w:r>
                </w:p>
              </w:tc>
              <w:tc>
                <w:tcPr>
                  <w:tcW w:w="0" w:type="auto"/>
                </w:tcPr>
                <w:p w14:paraId="3109C452" w14:textId="77777777" w:rsidR="0044043C" w:rsidRDefault="0044043C" w:rsidP="00741A89">
                  <w:r>
                    <w:t>Le City sera sur le toit</w:t>
                  </w:r>
                </w:p>
              </w:tc>
            </w:tr>
            <w:tr w:rsidR="0044043C" w14:paraId="6C8DE242" w14:textId="77777777" w:rsidTr="00741A89">
              <w:tc>
                <w:tcPr>
                  <w:tcW w:w="0" w:type="auto"/>
                </w:tcPr>
                <w:p w14:paraId="215047BB" w14:textId="77777777" w:rsidR="0044043C" w:rsidRDefault="0044043C" w:rsidP="00741A89">
                  <w:r>
                    <w:t>Zone neutre</w:t>
                  </w:r>
                </w:p>
              </w:tc>
              <w:tc>
                <w:tcPr>
                  <w:tcW w:w="0" w:type="auto"/>
                </w:tcPr>
                <w:p w14:paraId="1FDC96B2" w14:textId="77777777" w:rsidR="0044043C" w:rsidRDefault="0044043C" w:rsidP="00741A89">
                  <w:r>
                    <w:t>Une zone neutre de 8m de large en dehors du terrain sera présente partant du coté avec l'escalier d'entrée</w:t>
                  </w:r>
                </w:p>
              </w:tc>
            </w:tr>
            <w:tr w:rsidR="0044043C" w14:paraId="4792CD53" w14:textId="77777777" w:rsidTr="00741A89">
              <w:tc>
                <w:tcPr>
                  <w:tcW w:w="0" w:type="auto"/>
                </w:tcPr>
                <w:p w14:paraId="1A2DF5A4" w14:textId="77777777" w:rsidR="0044043C" w:rsidRDefault="0044043C" w:rsidP="00741A89">
                  <w:r>
                    <w:t>Matériel</w:t>
                  </w:r>
                </w:p>
              </w:tc>
              <w:tc>
                <w:tcPr>
                  <w:tcW w:w="0" w:type="auto"/>
                </w:tcPr>
                <w:p w14:paraId="70354B33" w14:textId="77777777" w:rsidR="0044043C" w:rsidRDefault="0044043C" w:rsidP="00741A89">
                  <w:r>
                    <w:t>5 ballons de foot ainsi qu'une pompe pour les gonfler sont mis à disposition dans la zone matériel</w:t>
                  </w:r>
                </w:p>
              </w:tc>
            </w:tr>
            <w:tr w:rsidR="0044043C" w14:paraId="1AF519A1" w14:textId="77777777" w:rsidTr="00741A89">
              <w:tc>
                <w:tcPr>
                  <w:tcW w:w="0" w:type="auto"/>
                </w:tcPr>
                <w:p w14:paraId="65DBD546" w14:textId="77777777" w:rsidR="0044043C" w:rsidRDefault="0044043C" w:rsidP="00741A89">
                  <w:r>
                    <w:t>Entrée au toit</w:t>
                  </w:r>
                </w:p>
              </w:tc>
              <w:tc>
                <w:tcPr>
                  <w:tcW w:w="0" w:type="auto"/>
                </w:tcPr>
                <w:p w14:paraId="3D91BC64" w14:textId="77777777" w:rsidR="0044043C" w:rsidRDefault="0044043C" w:rsidP="00741A89">
                  <w:r>
                    <w:t>L'entrée au toit se fera dans la zone neutre</w:t>
                  </w:r>
                </w:p>
              </w:tc>
            </w:tr>
            <w:tr w:rsidR="0044043C" w14:paraId="151DC754" w14:textId="77777777" w:rsidTr="00741A89">
              <w:tc>
                <w:tcPr>
                  <w:tcW w:w="0" w:type="auto"/>
                </w:tcPr>
                <w:p w14:paraId="47E4EC09" w14:textId="77777777" w:rsidR="0044043C" w:rsidRDefault="0044043C" w:rsidP="00741A89">
                  <w:r>
                    <w:t>Zone matériel</w:t>
                  </w:r>
                </w:p>
              </w:tc>
              <w:tc>
                <w:tcPr>
                  <w:tcW w:w="0" w:type="auto"/>
                </w:tcPr>
                <w:p w14:paraId="343FF81A" w14:textId="77777777" w:rsidR="0044043C" w:rsidRDefault="0044043C" w:rsidP="00741A89">
                  <w:r>
                    <w:t>Une zone matériel sera disponible de l'autre coté du toit (celui sans escalier d'entrée), l'accès peut se faire depuis le but à l'aide de portes, ou tout simplement en faisant le tour</w:t>
                  </w:r>
                </w:p>
              </w:tc>
            </w:tr>
            <w:tr w:rsidR="0044043C" w14:paraId="2E9FBCD7" w14:textId="77777777" w:rsidTr="00741A89">
              <w:tc>
                <w:tcPr>
                  <w:tcW w:w="0" w:type="auto"/>
                </w:tcPr>
                <w:p w14:paraId="327498BD" w14:textId="77777777" w:rsidR="0044043C" w:rsidRDefault="0044043C" w:rsidP="00741A89">
                  <w:r>
                    <w:t>Taille terrain</w:t>
                  </w:r>
                </w:p>
              </w:tc>
              <w:tc>
                <w:tcPr>
                  <w:tcW w:w="0" w:type="auto"/>
                </w:tcPr>
                <w:p w14:paraId="3E145F7B" w14:textId="77777777" w:rsidR="0044043C" w:rsidRDefault="0044043C" w:rsidP="00741A89">
                  <w:r>
                    <w:t>Le terrain fera 16mètres de long pour 20mètres de large</w:t>
                  </w:r>
                </w:p>
              </w:tc>
            </w:tr>
            <w:tr w:rsidR="0044043C" w14:paraId="17517D7A" w14:textId="77777777" w:rsidTr="00741A89">
              <w:tc>
                <w:tcPr>
                  <w:tcW w:w="0" w:type="auto"/>
                </w:tcPr>
                <w:p w14:paraId="411C3EB3" w14:textId="77777777" w:rsidR="0044043C" w:rsidRDefault="0044043C" w:rsidP="00741A89">
                  <w:r>
                    <w:t>Sol du terrain</w:t>
                  </w:r>
                </w:p>
              </w:tc>
              <w:tc>
                <w:tcPr>
                  <w:tcW w:w="0" w:type="auto"/>
                </w:tcPr>
                <w:p w14:paraId="739E3483" w14:textId="77777777" w:rsidR="0044043C" w:rsidRDefault="0044043C" w:rsidP="00741A89">
                  <w:r>
                    <w:t>Le sol du terrain sera en gazon synthétique</w:t>
                  </w:r>
                </w:p>
              </w:tc>
            </w:tr>
            <w:tr w:rsidR="0044043C" w14:paraId="5785AA0F" w14:textId="77777777" w:rsidTr="00741A89">
              <w:tc>
                <w:tcPr>
                  <w:tcW w:w="0" w:type="auto"/>
                </w:tcPr>
                <w:p w14:paraId="2C477CC6" w14:textId="77777777" w:rsidR="0044043C" w:rsidRDefault="0044043C" w:rsidP="00741A89">
                  <w:r>
                    <w:t>Buts</w:t>
                  </w:r>
                </w:p>
              </w:tc>
              <w:tc>
                <w:tcPr>
                  <w:tcW w:w="0" w:type="auto"/>
                </w:tcPr>
                <w:p w14:paraId="4D8A8E65" w14:textId="77777777" w:rsidR="0044043C" w:rsidRDefault="0044043C" w:rsidP="00741A89">
                  <w:r>
                    <w:t>Les buts feront 3mètres de haut pour 4mètres de large</w:t>
                  </w:r>
                </w:p>
              </w:tc>
            </w:tr>
            <w:tr w:rsidR="0044043C" w14:paraId="17F5B7EE" w14:textId="77777777" w:rsidTr="00741A89">
              <w:tc>
                <w:tcPr>
                  <w:tcW w:w="0" w:type="auto"/>
                </w:tcPr>
                <w:p w14:paraId="3DD9D478" w14:textId="77777777" w:rsidR="0044043C" w:rsidRDefault="0044043C" w:rsidP="00741A89">
                  <w:r>
                    <w:t>Barrières</w:t>
                  </w:r>
                </w:p>
              </w:tc>
              <w:tc>
                <w:tcPr>
                  <w:tcW w:w="0" w:type="auto"/>
                </w:tcPr>
                <w:p w14:paraId="68B8E352" w14:textId="77777777" w:rsidR="0044043C" w:rsidRDefault="0044043C" w:rsidP="00741A89">
                  <w:r>
                    <w:t>Les barrières accompagnées d'un filet seront tout autour du terrain. Les barrières font 1,5m de haut</w:t>
                  </w:r>
                </w:p>
              </w:tc>
            </w:tr>
            <w:tr w:rsidR="0044043C" w14:paraId="37088807" w14:textId="77777777" w:rsidTr="00741A89">
              <w:tc>
                <w:tcPr>
                  <w:tcW w:w="0" w:type="auto"/>
                </w:tcPr>
                <w:p w14:paraId="489DD198" w14:textId="77777777" w:rsidR="0044043C" w:rsidRDefault="0044043C" w:rsidP="00741A89">
                  <w:r>
                    <w:t>Barrières toit</w:t>
                  </w:r>
                </w:p>
              </w:tc>
              <w:tc>
                <w:tcPr>
                  <w:tcW w:w="0" w:type="auto"/>
                </w:tcPr>
                <w:p w14:paraId="697E8D88" w14:textId="77777777" w:rsidR="0044043C" w:rsidRDefault="0044043C" w:rsidP="00741A89">
                  <w:r>
                    <w:t>Les barrières font 1,25m de haut et se trouvent tout autour du toit</w:t>
                  </w:r>
                </w:p>
              </w:tc>
            </w:tr>
            <w:tr w:rsidR="0044043C" w14:paraId="2EC86E5D" w14:textId="77777777" w:rsidTr="00741A89">
              <w:tc>
                <w:tcPr>
                  <w:tcW w:w="0" w:type="auto"/>
                </w:tcPr>
                <w:p w14:paraId="5D57446A" w14:textId="77777777" w:rsidR="0044043C" w:rsidRDefault="0044043C" w:rsidP="00741A89">
                  <w:r>
                    <w:t>Filets</w:t>
                  </w:r>
                </w:p>
              </w:tc>
              <w:tc>
                <w:tcPr>
                  <w:tcW w:w="0" w:type="auto"/>
                </w:tcPr>
                <w:p w14:paraId="77E88878" w14:textId="77777777" w:rsidR="0044043C" w:rsidRDefault="0044043C" w:rsidP="00741A89">
                  <w:r>
                    <w:t>Des filets seront attachés à partir des barrières et des buts. Afin de rattraper d'éventuels ballons mal tirés.  Les filets feront 6 mètres à partir du sol</w:t>
                  </w:r>
                </w:p>
              </w:tc>
            </w:tr>
          </w:tbl>
          <w:p w14:paraId="5A3EA88C" w14:textId="77777777" w:rsidR="0044043C" w:rsidRDefault="0044043C" w:rsidP="00741A89"/>
        </w:tc>
      </w:tr>
    </w:tbl>
    <w:p w14:paraId="703ABB2C" w14:textId="77777777" w:rsidR="0044043C" w:rsidRDefault="0044043C" w:rsidP="0044043C"/>
    <w:p w14:paraId="182B7B47" w14:textId="77777777" w:rsidR="0044043C" w:rsidRDefault="0044043C" w:rsidP="0044043C">
      <w:pPr>
        <w:pStyle w:val="Titre3"/>
      </w:pPr>
      <w:r>
        <w:t>Parking deux roues</w:t>
      </w:r>
    </w:p>
    <w:p w14:paraId="572502AC" w14:textId="77777777" w:rsidR="0044043C" w:rsidRDefault="0044043C" w:rsidP="0044043C">
      <w:r>
        <w:t>(Auteur: Alan Bitter)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44043C" w14:paraId="70CE8F4C" w14:textId="77777777" w:rsidTr="00741A89">
        <w:tc>
          <w:tcPr>
            <w:tcW w:w="0" w:type="auto"/>
          </w:tcPr>
          <w:p w14:paraId="41E45CF2" w14:textId="77777777" w:rsidR="0044043C" w:rsidRDefault="0044043C" w:rsidP="00741A89">
            <w:r>
              <w:t>En tant que qu'utilisateur du bâtiment Je veux un parking deux roue afin de pouvoir venir avec mon véhicule deux roue</w:t>
            </w:r>
          </w:p>
        </w:tc>
      </w:tr>
      <w:tr w:rsidR="0044043C" w14:paraId="75BD0FAB" w14:textId="77777777" w:rsidTr="00741A89">
        <w:tc>
          <w:tcPr>
            <w:tcW w:w="0" w:type="auto"/>
          </w:tcPr>
          <w:p w14:paraId="3F5C3937" w14:textId="77777777" w:rsidR="0044043C" w:rsidRDefault="0044043C" w:rsidP="00741A89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181"/>
              <w:gridCol w:w="4628"/>
            </w:tblGrid>
            <w:tr w:rsidR="0044043C" w14:paraId="6D7DAD91" w14:textId="77777777" w:rsidTr="00741A89">
              <w:tc>
                <w:tcPr>
                  <w:tcW w:w="0" w:type="auto"/>
                </w:tcPr>
                <w:p w14:paraId="500BCE51" w14:textId="77777777" w:rsidR="0044043C" w:rsidRDefault="0044043C" w:rsidP="00741A89">
                  <w:r>
                    <w:t>Porte garage</w:t>
                  </w:r>
                </w:p>
              </w:tc>
              <w:tc>
                <w:tcPr>
                  <w:tcW w:w="0" w:type="auto"/>
                </w:tcPr>
                <w:p w14:paraId="6FF6E35F" w14:textId="77777777" w:rsidR="0044043C" w:rsidRDefault="0044043C" w:rsidP="00741A89">
                  <w:r>
                    <w:t>un porte de 2m de large a 1m du mur de droite</w:t>
                  </w:r>
                </w:p>
              </w:tc>
            </w:tr>
            <w:tr w:rsidR="0044043C" w14:paraId="41B54F4F" w14:textId="77777777" w:rsidTr="00741A89">
              <w:tc>
                <w:tcPr>
                  <w:tcW w:w="0" w:type="auto"/>
                </w:tcPr>
                <w:p w14:paraId="09788FD6" w14:textId="77777777" w:rsidR="0044043C" w:rsidRDefault="0044043C" w:rsidP="00741A89">
                  <w:r>
                    <w:t>Place vélo</w:t>
                  </w:r>
                </w:p>
              </w:tc>
              <w:tc>
                <w:tcPr>
                  <w:tcW w:w="0" w:type="auto"/>
                </w:tcPr>
                <w:p w14:paraId="7132B777" w14:textId="77777777" w:rsidR="0044043C" w:rsidRDefault="0044043C" w:rsidP="00741A89">
                  <w:r>
                    <w:t>un rail a vélo tout le long du mur de l'entrée</w:t>
                  </w:r>
                </w:p>
              </w:tc>
            </w:tr>
            <w:tr w:rsidR="0044043C" w14:paraId="1392D2BB" w14:textId="77777777" w:rsidTr="00741A89">
              <w:tc>
                <w:tcPr>
                  <w:tcW w:w="0" w:type="auto"/>
                </w:tcPr>
                <w:p w14:paraId="63B065EF" w14:textId="77777777" w:rsidR="0044043C" w:rsidRDefault="0044043C" w:rsidP="00741A89">
                  <w:r>
                    <w:t>Emplacement parking</w:t>
                  </w:r>
                </w:p>
              </w:tc>
              <w:tc>
                <w:tcPr>
                  <w:tcW w:w="0" w:type="auto"/>
                </w:tcPr>
                <w:p w14:paraId="014372AC" w14:textId="77777777" w:rsidR="0044043C" w:rsidRDefault="0044043C" w:rsidP="00741A89">
                  <w:r>
                    <w:t>Le parking ce trouve en D08</w:t>
                  </w:r>
                </w:p>
              </w:tc>
            </w:tr>
          </w:tbl>
          <w:p w14:paraId="02AB03CA" w14:textId="77777777" w:rsidR="0044043C" w:rsidRDefault="0044043C" w:rsidP="00741A89"/>
        </w:tc>
      </w:tr>
    </w:tbl>
    <w:p w14:paraId="710F0CEB" w14:textId="77777777" w:rsidR="0044043C" w:rsidRDefault="0044043C" w:rsidP="0044043C"/>
    <w:p w14:paraId="696F7AFF" w14:textId="77777777" w:rsidR="0044043C" w:rsidRDefault="0044043C" w:rsidP="0044043C">
      <w:pPr>
        <w:pStyle w:val="Titre3"/>
      </w:pPr>
      <w:r>
        <w:lastRenderedPageBreak/>
        <w:t>Salle casiers</w:t>
      </w:r>
    </w:p>
    <w:p w14:paraId="74CE6A91" w14:textId="77777777" w:rsidR="0044043C" w:rsidRDefault="0044043C" w:rsidP="0044043C">
      <w:r>
        <w:t>(Auteur: Alan Bitter)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44043C" w14:paraId="4B4E9D01" w14:textId="77777777" w:rsidTr="00741A89">
        <w:tc>
          <w:tcPr>
            <w:tcW w:w="0" w:type="auto"/>
          </w:tcPr>
          <w:p w14:paraId="2DDB2607" w14:textId="77777777" w:rsidR="0044043C" w:rsidRDefault="0044043C" w:rsidP="00741A89">
            <w:r>
              <w:t>En tant qu'utilisateur du bâtiment  Je veux que la salle D02 soit aménagée avec des casier  Afin de pouvoir ranger mes affaires</w:t>
            </w:r>
          </w:p>
        </w:tc>
      </w:tr>
      <w:tr w:rsidR="0044043C" w14:paraId="4E7C5B85" w14:textId="77777777" w:rsidTr="00741A89">
        <w:tc>
          <w:tcPr>
            <w:tcW w:w="0" w:type="auto"/>
          </w:tcPr>
          <w:p w14:paraId="21EA0DA0" w14:textId="77777777" w:rsidR="0044043C" w:rsidRDefault="0044043C" w:rsidP="00741A89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796"/>
              <w:gridCol w:w="7244"/>
            </w:tblGrid>
            <w:tr w:rsidR="0044043C" w14:paraId="1F628595" w14:textId="77777777" w:rsidTr="00741A89">
              <w:tc>
                <w:tcPr>
                  <w:tcW w:w="0" w:type="auto"/>
                </w:tcPr>
                <w:p w14:paraId="2B1979EF" w14:textId="77777777" w:rsidR="0044043C" w:rsidRDefault="0044043C" w:rsidP="00741A89">
                  <w:r>
                    <w:t>Disposition casier</w:t>
                  </w:r>
                </w:p>
              </w:tc>
              <w:tc>
                <w:tcPr>
                  <w:tcW w:w="0" w:type="auto"/>
                </w:tcPr>
                <w:p w14:paraId="0B679241" w14:textId="77777777" w:rsidR="0044043C" w:rsidRDefault="0044043C" w:rsidP="00741A89">
                  <w:r>
                    <w:t>Des casier sont disposer tout autour de la salle avec une hauteur de 3 casier</w:t>
                  </w:r>
                </w:p>
              </w:tc>
            </w:tr>
            <w:tr w:rsidR="0044043C" w14:paraId="38F47770" w14:textId="77777777" w:rsidTr="00741A89">
              <w:tc>
                <w:tcPr>
                  <w:tcW w:w="0" w:type="auto"/>
                </w:tcPr>
                <w:p w14:paraId="21AB60ED" w14:textId="77777777" w:rsidR="0044043C" w:rsidRDefault="0044043C" w:rsidP="00741A89">
                  <w:r>
                    <w:t>Emplacement salle</w:t>
                  </w:r>
                </w:p>
              </w:tc>
              <w:tc>
                <w:tcPr>
                  <w:tcW w:w="0" w:type="auto"/>
                </w:tcPr>
                <w:p w14:paraId="46B215A0" w14:textId="77777777" w:rsidR="0044043C" w:rsidRDefault="0044043C" w:rsidP="00741A89">
                  <w:r>
                    <w:t>La salle se trouve en D02</w:t>
                  </w:r>
                </w:p>
              </w:tc>
            </w:tr>
            <w:tr w:rsidR="0044043C" w14:paraId="56BFD31D" w14:textId="77777777" w:rsidTr="00741A89">
              <w:tc>
                <w:tcPr>
                  <w:tcW w:w="0" w:type="auto"/>
                </w:tcPr>
                <w:p w14:paraId="1596D523" w14:textId="77777777" w:rsidR="0044043C" w:rsidRDefault="0044043C" w:rsidP="00741A89">
                  <w:r>
                    <w:t>Casier</w:t>
                  </w:r>
                </w:p>
              </w:tc>
              <w:tc>
                <w:tcPr>
                  <w:tcW w:w="0" w:type="auto"/>
                </w:tcPr>
                <w:p w14:paraId="567B6433" w14:textId="77777777" w:rsidR="0044043C" w:rsidRDefault="0044043C" w:rsidP="00741A89">
                  <w:r>
                    <w:t>Les casier sont superposé par 2 et situer sur tout le tour de la salle sauf le mur de l'entrée</w:t>
                  </w:r>
                </w:p>
              </w:tc>
            </w:tr>
            <w:tr w:rsidR="0044043C" w14:paraId="50BAE977" w14:textId="77777777" w:rsidTr="00741A89">
              <w:tc>
                <w:tcPr>
                  <w:tcW w:w="0" w:type="auto"/>
                </w:tcPr>
                <w:p w14:paraId="1812F088" w14:textId="77777777" w:rsidR="0044043C" w:rsidRDefault="0044043C" w:rsidP="00741A89">
                  <w:r>
                    <w:t>Porte d'entrée</w:t>
                  </w:r>
                </w:p>
              </w:tc>
              <w:tc>
                <w:tcPr>
                  <w:tcW w:w="0" w:type="auto"/>
                </w:tcPr>
                <w:p w14:paraId="29A24196" w14:textId="77777777" w:rsidR="0044043C" w:rsidRDefault="0044043C" w:rsidP="00741A89">
                  <w:r>
                    <w:t>Une porte d'entrée est située au milieu du mur</w:t>
                  </w:r>
                </w:p>
              </w:tc>
            </w:tr>
            <w:tr w:rsidR="0044043C" w14:paraId="012074F9" w14:textId="77777777" w:rsidTr="00741A89">
              <w:tc>
                <w:tcPr>
                  <w:tcW w:w="0" w:type="auto"/>
                </w:tcPr>
                <w:p w14:paraId="2D9B4922" w14:textId="77777777" w:rsidR="0044043C" w:rsidRDefault="0044043C" w:rsidP="00741A89">
                  <w:r>
                    <w:t>Spot lumière</w:t>
                  </w:r>
                </w:p>
              </w:tc>
              <w:tc>
                <w:tcPr>
                  <w:tcW w:w="0" w:type="auto"/>
                </w:tcPr>
                <w:p w14:paraId="39515B18" w14:textId="77777777" w:rsidR="0044043C" w:rsidRDefault="0044043C" w:rsidP="00741A89">
                  <w:r>
                    <w:t>Un spot en bande de 4m au milieu du plafond</w:t>
                  </w:r>
                </w:p>
              </w:tc>
            </w:tr>
          </w:tbl>
          <w:p w14:paraId="55343259" w14:textId="77777777" w:rsidR="0044043C" w:rsidRDefault="0044043C" w:rsidP="00741A89"/>
        </w:tc>
      </w:tr>
    </w:tbl>
    <w:p w14:paraId="13CFE4CC" w14:textId="77777777" w:rsidR="0044043C" w:rsidRDefault="0044043C" w:rsidP="0044043C"/>
    <w:p w14:paraId="298913AB" w14:textId="77777777" w:rsidR="0044043C" w:rsidRDefault="0044043C" w:rsidP="0044043C">
      <w:pPr>
        <w:pStyle w:val="Titre3"/>
      </w:pPr>
      <w:r>
        <w:t>Couloirs</w:t>
      </w:r>
    </w:p>
    <w:p w14:paraId="0AC44B62" w14:textId="77777777" w:rsidR="0044043C" w:rsidRDefault="0044043C" w:rsidP="0044043C">
      <w:r>
        <w:t>(Auteur: antoine fabre)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44043C" w14:paraId="5BED2B83" w14:textId="77777777" w:rsidTr="00741A89">
        <w:tc>
          <w:tcPr>
            <w:tcW w:w="0" w:type="auto"/>
          </w:tcPr>
          <w:p w14:paraId="278CB449" w14:textId="77777777" w:rsidR="0044043C" w:rsidRDefault="0044043C" w:rsidP="00741A89">
            <w:r>
              <w:t>En tant qu'élève Je veux des couloirs bien aménagé</w:t>
            </w:r>
          </w:p>
        </w:tc>
      </w:tr>
      <w:tr w:rsidR="0044043C" w14:paraId="69F94727" w14:textId="77777777" w:rsidTr="00741A89">
        <w:tc>
          <w:tcPr>
            <w:tcW w:w="0" w:type="auto"/>
          </w:tcPr>
          <w:p w14:paraId="34AB1602" w14:textId="77777777" w:rsidR="0044043C" w:rsidRDefault="0044043C" w:rsidP="00741A89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31"/>
              <w:gridCol w:w="8309"/>
            </w:tblGrid>
            <w:tr w:rsidR="0044043C" w14:paraId="383E33C9" w14:textId="77777777" w:rsidTr="00741A89">
              <w:tc>
                <w:tcPr>
                  <w:tcW w:w="0" w:type="auto"/>
                </w:tcPr>
                <w:p w14:paraId="22782744" w14:textId="77777777" w:rsidR="0044043C" w:rsidRDefault="0044043C" w:rsidP="00741A89">
                  <w:r>
                    <w:t>sol</w:t>
                  </w:r>
                </w:p>
              </w:tc>
              <w:tc>
                <w:tcPr>
                  <w:tcW w:w="0" w:type="auto"/>
                </w:tcPr>
                <w:p w14:paraId="76871BB0" w14:textId="77777777" w:rsidR="0044043C" w:rsidRDefault="0044043C" w:rsidP="00741A89">
                  <w:r>
                    <w:t>le sol est de couleur bleu</w:t>
                  </w:r>
                </w:p>
              </w:tc>
            </w:tr>
            <w:tr w:rsidR="0044043C" w14:paraId="49A61DC4" w14:textId="77777777" w:rsidTr="00741A89">
              <w:tc>
                <w:tcPr>
                  <w:tcW w:w="0" w:type="auto"/>
                </w:tcPr>
                <w:p w14:paraId="455581CF" w14:textId="77777777" w:rsidR="0044043C" w:rsidRDefault="0044043C" w:rsidP="00741A89">
                  <w:r>
                    <w:t>tables</w:t>
                  </w:r>
                </w:p>
              </w:tc>
              <w:tc>
                <w:tcPr>
                  <w:tcW w:w="0" w:type="auto"/>
                </w:tcPr>
                <w:p w14:paraId="7C61A93A" w14:textId="77777777" w:rsidR="0044043C" w:rsidRDefault="0044043C" w:rsidP="00741A89">
                  <w:r>
                    <w:t>il y a une table a chaque extrémités de chaque couloirs. a chaque table il y a 4 chaises.</w:t>
                  </w:r>
                </w:p>
              </w:tc>
            </w:tr>
            <w:tr w:rsidR="0044043C" w14:paraId="639A1922" w14:textId="77777777" w:rsidTr="00741A89">
              <w:tc>
                <w:tcPr>
                  <w:tcW w:w="0" w:type="auto"/>
                </w:tcPr>
                <w:p w14:paraId="04D0C03F" w14:textId="77777777" w:rsidR="0044043C" w:rsidRDefault="0044043C" w:rsidP="00741A89">
                  <w:r>
                    <w:t>banc</w:t>
                  </w:r>
                </w:p>
              </w:tc>
              <w:tc>
                <w:tcPr>
                  <w:tcW w:w="0" w:type="auto"/>
                </w:tcPr>
                <w:p w14:paraId="576BF4C5" w14:textId="77777777" w:rsidR="0044043C" w:rsidRDefault="0044043C" w:rsidP="00741A89">
                  <w:r>
                    <w:t>il y a 2 bancs dans chaque couloirs. ils sont de chaque côté du couloir. les bancs sont en bois blanc.</w:t>
                  </w:r>
                </w:p>
              </w:tc>
            </w:tr>
            <w:tr w:rsidR="0044043C" w14:paraId="06036770" w14:textId="77777777" w:rsidTr="00741A89">
              <w:tc>
                <w:tcPr>
                  <w:tcW w:w="0" w:type="auto"/>
                </w:tcPr>
                <w:p w14:paraId="29C318F3" w14:textId="77777777" w:rsidR="0044043C" w:rsidRDefault="0044043C" w:rsidP="00741A89">
                  <w:r>
                    <w:t>plantes</w:t>
                  </w:r>
                </w:p>
              </w:tc>
              <w:tc>
                <w:tcPr>
                  <w:tcW w:w="0" w:type="auto"/>
                </w:tcPr>
                <w:p w14:paraId="3CA0F5D3" w14:textId="77777777" w:rsidR="0044043C" w:rsidRDefault="0044043C" w:rsidP="00741A89">
                  <w:r>
                    <w:t>il y a des 6 plantes de type grasses de taille moyenne par couloirs. il y a deux plantes qui entourent chaque bancs. il y a une plante qui est près de chaque tables.</w:t>
                  </w:r>
                </w:p>
              </w:tc>
            </w:tr>
          </w:tbl>
          <w:p w14:paraId="4BA3E79D" w14:textId="77777777" w:rsidR="0044043C" w:rsidRDefault="0044043C" w:rsidP="00741A89"/>
        </w:tc>
      </w:tr>
    </w:tbl>
    <w:p w14:paraId="1B2B8A32" w14:textId="77777777" w:rsidR="0044043C" w:rsidRDefault="0044043C" w:rsidP="0044043C"/>
    <w:p w14:paraId="706170A2" w14:textId="77777777" w:rsidR="0044043C" w:rsidRDefault="0044043C" w:rsidP="0044043C">
      <w:pPr>
        <w:pStyle w:val="Titre3"/>
      </w:pPr>
      <w:r>
        <w:t>Vestiaire Piscine</w:t>
      </w:r>
    </w:p>
    <w:p w14:paraId="652AFA33" w14:textId="77777777" w:rsidR="0044043C" w:rsidRDefault="0044043C" w:rsidP="0044043C">
      <w:r>
        <w:t>(Auteur: Alan Bitter)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44043C" w14:paraId="2DF81C25" w14:textId="77777777" w:rsidTr="00741A89">
        <w:tc>
          <w:tcPr>
            <w:tcW w:w="0" w:type="auto"/>
          </w:tcPr>
          <w:p w14:paraId="3CCD6067" w14:textId="77777777" w:rsidR="0044043C" w:rsidRDefault="0044043C" w:rsidP="00741A89">
            <w:r>
              <w:t>En tant qu'utilisateur de la piscine  Je veux un vestiaire douche Pour pouvoir me changer et me doucher après piscine</w:t>
            </w:r>
          </w:p>
        </w:tc>
      </w:tr>
      <w:tr w:rsidR="0044043C" w14:paraId="20C30EA5" w14:textId="77777777" w:rsidTr="00741A89">
        <w:tc>
          <w:tcPr>
            <w:tcW w:w="0" w:type="auto"/>
          </w:tcPr>
          <w:p w14:paraId="225C9148" w14:textId="77777777" w:rsidR="0044043C" w:rsidRDefault="0044043C" w:rsidP="00741A89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506"/>
              <w:gridCol w:w="7534"/>
            </w:tblGrid>
            <w:tr w:rsidR="0044043C" w14:paraId="71D45201" w14:textId="77777777" w:rsidTr="00741A89">
              <w:tc>
                <w:tcPr>
                  <w:tcW w:w="0" w:type="auto"/>
                </w:tcPr>
                <w:p w14:paraId="543E48D4" w14:textId="77777777" w:rsidR="0044043C" w:rsidRDefault="0044043C" w:rsidP="00741A89">
                  <w:r>
                    <w:t>Casier</w:t>
                  </w:r>
                </w:p>
              </w:tc>
              <w:tc>
                <w:tcPr>
                  <w:tcW w:w="0" w:type="auto"/>
                </w:tcPr>
                <w:p w14:paraId="747CC667" w14:textId="77777777" w:rsidR="0044043C" w:rsidRDefault="0044043C" w:rsidP="00741A89">
                  <w:r>
                    <w:t>Sur le mur de gauche 4 douches espacé d'1 m</w:t>
                  </w:r>
                </w:p>
              </w:tc>
            </w:tr>
            <w:tr w:rsidR="0044043C" w14:paraId="1752983A" w14:textId="77777777" w:rsidTr="00741A89">
              <w:tc>
                <w:tcPr>
                  <w:tcW w:w="0" w:type="auto"/>
                </w:tcPr>
                <w:p w14:paraId="795AE27A" w14:textId="77777777" w:rsidR="0044043C" w:rsidRDefault="0044043C" w:rsidP="00741A89">
                  <w:r>
                    <w:t>Mur douche</w:t>
                  </w:r>
                </w:p>
              </w:tc>
              <w:tc>
                <w:tcPr>
                  <w:tcW w:w="0" w:type="auto"/>
                </w:tcPr>
                <w:p w14:paraId="2EAF54BD" w14:textId="77777777" w:rsidR="0044043C" w:rsidRDefault="0044043C" w:rsidP="00741A89">
                  <w:r>
                    <w:t>Sur le mur de droite 3 banc de 1m50 l'un a coter de l'autre</w:t>
                  </w:r>
                </w:p>
              </w:tc>
            </w:tr>
            <w:tr w:rsidR="0044043C" w14:paraId="31992C68" w14:textId="77777777" w:rsidTr="00741A89">
              <w:tc>
                <w:tcPr>
                  <w:tcW w:w="0" w:type="auto"/>
                </w:tcPr>
                <w:p w14:paraId="56A69A13" w14:textId="77777777" w:rsidR="0044043C" w:rsidRDefault="0044043C" w:rsidP="00741A89">
                  <w:r>
                    <w:t>Banc</w:t>
                  </w:r>
                </w:p>
              </w:tc>
              <w:tc>
                <w:tcPr>
                  <w:tcW w:w="0" w:type="auto"/>
                </w:tcPr>
                <w:p w14:paraId="50719CCC" w14:textId="77777777" w:rsidR="0044043C" w:rsidRDefault="0044043C" w:rsidP="00741A89">
                  <w:r>
                    <w:t>3 banc d'1m50 l'un a coter de l'autre</w:t>
                  </w:r>
                </w:p>
              </w:tc>
            </w:tr>
            <w:tr w:rsidR="0044043C" w14:paraId="0E8B12B4" w14:textId="77777777" w:rsidTr="00741A89">
              <w:tc>
                <w:tcPr>
                  <w:tcW w:w="0" w:type="auto"/>
                </w:tcPr>
                <w:p w14:paraId="5C4953A4" w14:textId="77777777" w:rsidR="0044043C" w:rsidRDefault="0044043C" w:rsidP="00741A89">
                  <w:r>
                    <w:t>Mur douche / Banc</w:t>
                  </w:r>
                </w:p>
              </w:tc>
              <w:tc>
                <w:tcPr>
                  <w:tcW w:w="0" w:type="auto"/>
                </w:tcPr>
                <w:p w14:paraId="041AADD2" w14:textId="77777777" w:rsidR="0044043C" w:rsidRDefault="0044043C" w:rsidP="00741A89">
                  <w:r>
                    <w:t>Un mur entre les douches et les banc</w:t>
                  </w:r>
                </w:p>
              </w:tc>
            </w:tr>
            <w:tr w:rsidR="0044043C" w14:paraId="3D9BB925" w14:textId="77777777" w:rsidTr="00741A89">
              <w:tc>
                <w:tcPr>
                  <w:tcW w:w="0" w:type="auto"/>
                </w:tcPr>
                <w:p w14:paraId="08594CD3" w14:textId="77777777" w:rsidR="0044043C" w:rsidRDefault="0044043C" w:rsidP="00741A89">
                  <w:r>
                    <w:t>Casier</w:t>
                  </w:r>
                </w:p>
              </w:tc>
              <w:tc>
                <w:tcPr>
                  <w:tcW w:w="0" w:type="auto"/>
                </w:tcPr>
                <w:p w14:paraId="64E4EE6D" w14:textId="77777777" w:rsidR="0044043C" w:rsidRDefault="0044043C" w:rsidP="00741A89">
                  <w:r>
                    <w:t>10 casier de 1m de haut et 50cm de large et de profondeur contre le mur coter banc entre les douches et les banc</w:t>
                  </w:r>
                </w:p>
              </w:tc>
            </w:tr>
            <w:tr w:rsidR="0044043C" w14:paraId="222D5C1E" w14:textId="77777777" w:rsidTr="00741A89">
              <w:tc>
                <w:tcPr>
                  <w:tcW w:w="0" w:type="auto"/>
                </w:tcPr>
                <w:p w14:paraId="1A1A8959" w14:textId="77777777" w:rsidR="0044043C" w:rsidRDefault="0044043C" w:rsidP="00741A89">
                  <w:r>
                    <w:t>Porte sortie</w:t>
                  </w:r>
                </w:p>
              </w:tc>
              <w:tc>
                <w:tcPr>
                  <w:tcW w:w="0" w:type="auto"/>
                </w:tcPr>
                <w:p w14:paraId="0713EB0F" w14:textId="77777777" w:rsidR="0044043C" w:rsidRDefault="0044043C" w:rsidP="00741A89">
                  <w:r>
                    <w:t>Une porte de sortie a droite sur le mur qui donne sur le couloir</w:t>
                  </w:r>
                </w:p>
              </w:tc>
            </w:tr>
            <w:tr w:rsidR="0044043C" w14:paraId="4BF298CE" w14:textId="77777777" w:rsidTr="00741A89">
              <w:tc>
                <w:tcPr>
                  <w:tcW w:w="0" w:type="auto"/>
                </w:tcPr>
                <w:p w14:paraId="4133B12E" w14:textId="77777777" w:rsidR="0044043C" w:rsidRDefault="0044043C" w:rsidP="00741A89">
                  <w:r>
                    <w:t>Porte accès piscine</w:t>
                  </w:r>
                </w:p>
              </w:tc>
              <w:tc>
                <w:tcPr>
                  <w:tcW w:w="0" w:type="auto"/>
                </w:tcPr>
                <w:p w14:paraId="77211A15" w14:textId="77777777" w:rsidR="0044043C" w:rsidRDefault="0044043C" w:rsidP="00741A89">
                  <w:r>
                    <w:t>une porte dans le coin sur le mur de droite qui donnes l'accès a la piscine</w:t>
                  </w:r>
                </w:p>
              </w:tc>
            </w:tr>
            <w:tr w:rsidR="0044043C" w14:paraId="23F7AD66" w14:textId="77777777" w:rsidTr="00741A89">
              <w:tc>
                <w:tcPr>
                  <w:tcW w:w="0" w:type="auto"/>
                </w:tcPr>
                <w:p w14:paraId="34DCF65F" w14:textId="77777777" w:rsidR="0044043C" w:rsidRDefault="0044043C" w:rsidP="00741A89">
                  <w:r>
                    <w:t>Lumière</w:t>
                  </w:r>
                </w:p>
              </w:tc>
              <w:tc>
                <w:tcPr>
                  <w:tcW w:w="0" w:type="auto"/>
                </w:tcPr>
                <w:p w14:paraId="1BE464B1" w14:textId="77777777" w:rsidR="0044043C" w:rsidRDefault="0044043C" w:rsidP="00741A89">
                  <w:r>
                    <w:t>3 spot au plafond espacé de 2m coter banc</w:t>
                  </w:r>
                </w:p>
              </w:tc>
            </w:tr>
            <w:tr w:rsidR="0044043C" w14:paraId="0F97AE22" w14:textId="77777777" w:rsidTr="00741A89">
              <w:tc>
                <w:tcPr>
                  <w:tcW w:w="0" w:type="auto"/>
                </w:tcPr>
                <w:p w14:paraId="6FC3E663" w14:textId="77777777" w:rsidR="0044043C" w:rsidRDefault="0044043C" w:rsidP="00741A89">
                  <w:r>
                    <w:t>Salle</w:t>
                  </w:r>
                </w:p>
              </w:tc>
              <w:tc>
                <w:tcPr>
                  <w:tcW w:w="0" w:type="auto"/>
                </w:tcPr>
                <w:p w14:paraId="496A56FB" w14:textId="77777777" w:rsidR="0044043C" w:rsidRDefault="0044043C" w:rsidP="00741A89">
                  <w:r>
                    <w:t>Les vestiaires se trouve en D05</w:t>
                  </w:r>
                </w:p>
              </w:tc>
            </w:tr>
          </w:tbl>
          <w:p w14:paraId="490004C0" w14:textId="77777777" w:rsidR="0044043C" w:rsidRDefault="0044043C" w:rsidP="00741A89"/>
        </w:tc>
      </w:tr>
    </w:tbl>
    <w:p w14:paraId="7615A20F" w14:textId="77777777" w:rsidR="0044043C" w:rsidRDefault="0044043C" w:rsidP="0044043C"/>
    <w:p w14:paraId="36F71CA6" w14:textId="77777777" w:rsidR="0044043C" w:rsidRDefault="0044043C" w:rsidP="0044043C">
      <w:pPr>
        <w:pStyle w:val="Titre3"/>
      </w:pPr>
      <w:r>
        <w:t>Espace Pic-Nic</w:t>
      </w:r>
    </w:p>
    <w:p w14:paraId="4112E83E" w14:textId="77777777" w:rsidR="0044043C" w:rsidRDefault="0044043C" w:rsidP="0044043C">
      <w:r>
        <w:t>(Auteur: antoine fabre)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44043C" w14:paraId="5FE325DD" w14:textId="77777777" w:rsidTr="00741A89">
        <w:tc>
          <w:tcPr>
            <w:tcW w:w="0" w:type="auto"/>
          </w:tcPr>
          <w:p w14:paraId="0D64677F" w14:textId="77777777" w:rsidR="0044043C" w:rsidRDefault="0044043C" w:rsidP="00741A89">
            <w:r>
              <w:t>En tant qu'étudiant  Je veux un espace Pic-Nic pour avoir un espace où manger</w:t>
            </w:r>
          </w:p>
        </w:tc>
      </w:tr>
      <w:tr w:rsidR="0044043C" w14:paraId="0BE42A54" w14:textId="77777777" w:rsidTr="00741A89">
        <w:tc>
          <w:tcPr>
            <w:tcW w:w="0" w:type="auto"/>
          </w:tcPr>
          <w:p w14:paraId="28306801" w14:textId="77777777" w:rsidR="0044043C" w:rsidRDefault="0044043C" w:rsidP="00741A89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112"/>
              <w:gridCol w:w="7928"/>
            </w:tblGrid>
            <w:tr w:rsidR="0044043C" w14:paraId="6527962F" w14:textId="77777777" w:rsidTr="00741A89">
              <w:tc>
                <w:tcPr>
                  <w:tcW w:w="0" w:type="auto"/>
                </w:tcPr>
                <w:p w14:paraId="6412A43C" w14:textId="77777777" w:rsidR="0044043C" w:rsidRDefault="0044043C" w:rsidP="00741A89">
                  <w:r>
                    <w:t>table</w:t>
                  </w:r>
                </w:p>
              </w:tc>
              <w:tc>
                <w:tcPr>
                  <w:tcW w:w="0" w:type="auto"/>
                </w:tcPr>
                <w:p w14:paraId="3A3382A4" w14:textId="77777777" w:rsidR="0044043C" w:rsidRDefault="0044043C" w:rsidP="00741A89">
                  <w:r>
                    <w:t>il y a 5 tables a Pic-Nic avec 5 chaises par table. une tables est rectangulaire et en bois.</w:t>
                  </w:r>
                </w:p>
              </w:tc>
            </w:tr>
            <w:tr w:rsidR="0044043C" w14:paraId="55600A0E" w14:textId="77777777" w:rsidTr="00741A89">
              <w:tc>
                <w:tcPr>
                  <w:tcW w:w="0" w:type="auto"/>
                </w:tcPr>
                <w:p w14:paraId="3AB9634A" w14:textId="77777777" w:rsidR="0044043C" w:rsidRDefault="0044043C" w:rsidP="00741A89">
                  <w:r>
                    <w:lastRenderedPageBreak/>
                    <w:t>micro-onde</w:t>
                  </w:r>
                </w:p>
              </w:tc>
              <w:tc>
                <w:tcPr>
                  <w:tcW w:w="0" w:type="auto"/>
                </w:tcPr>
                <w:p w14:paraId="7522DC08" w14:textId="77777777" w:rsidR="0044043C" w:rsidRDefault="0044043C" w:rsidP="00741A89">
                  <w:r>
                    <w:t>il y a 4 micro-ondes posé sur un meuble avec dedans des verres</w:t>
                  </w:r>
                </w:p>
              </w:tc>
            </w:tr>
          </w:tbl>
          <w:p w14:paraId="606E8B55" w14:textId="77777777" w:rsidR="0044043C" w:rsidRDefault="0044043C" w:rsidP="00741A89"/>
        </w:tc>
      </w:tr>
    </w:tbl>
    <w:p w14:paraId="4B3881F3" w14:textId="77777777" w:rsidR="0044043C" w:rsidRDefault="0044043C" w:rsidP="0044043C"/>
    <w:p w14:paraId="51DE3246" w14:textId="77777777" w:rsidR="0044043C" w:rsidRDefault="0044043C" w:rsidP="0044043C">
      <w:pPr>
        <w:pStyle w:val="Titre3"/>
      </w:pPr>
      <w:r>
        <w:t>toilettes hommes</w:t>
      </w:r>
    </w:p>
    <w:p w14:paraId="543B8FF4" w14:textId="77777777" w:rsidR="0044043C" w:rsidRDefault="0044043C" w:rsidP="0044043C">
      <w:r>
        <w:t>(Auteur: antoine fabre)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44043C" w14:paraId="20610F9F" w14:textId="77777777" w:rsidTr="00741A89">
        <w:tc>
          <w:tcPr>
            <w:tcW w:w="0" w:type="auto"/>
          </w:tcPr>
          <w:p w14:paraId="0C0E6C65" w14:textId="77777777" w:rsidR="0044043C" w:rsidRDefault="0044043C" w:rsidP="00741A89">
            <w:r>
              <w:t>En tant qu'utilisateur du bâtiment   Je veux des toilettes Afin de faire mes besoins</w:t>
            </w:r>
          </w:p>
        </w:tc>
      </w:tr>
      <w:tr w:rsidR="0044043C" w14:paraId="46DF574F" w14:textId="77777777" w:rsidTr="00741A89">
        <w:tc>
          <w:tcPr>
            <w:tcW w:w="0" w:type="auto"/>
          </w:tcPr>
          <w:p w14:paraId="46A111B1" w14:textId="77777777" w:rsidR="0044043C" w:rsidRDefault="0044043C" w:rsidP="00741A89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67"/>
              <w:gridCol w:w="7573"/>
            </w:tblGrid>
            <w:tr w:rsidR="0044043C" w14:paraId="1F66D642" w14:textId="77777777" w:rsidTr="00741A89">
              <w:tc>
                <w:tcPr>
                  <w:tcW w:w="0" w:type="auto"/>
                </w:tcPr>
                <w:p w14:paraId="2C307F5B" w14:textId="77777777" w:rsidR="0044043C" w:rsidRDefault="0044043C" w:rsidP="00741A89">
                  <w:r>
                    <w:t>lavabo</w:t>
                  </w:r>
                </w:p>
              </w:tc>
              <w:tc>
                <w:tcPr>
                  <w:tcW w:w="0" w:type="auto"/>
                </w:tcPr>
                <w:p w14:paraId="5B92878B" w14:textId="77777777" w:rsidR="0044043C" w:rsidRDefault="0044043C" w:rsidP="00741A89">
                  <w:r>
                    <w:t>chaque lavabo a ses propres toilettes</w:t>
                  </w:r>
                </w:p>
              </w:tc>
            </w:tr>
            <w:tr w:rsidR="0044043C" w14:paraId="76ECF88B" w14:textId="77777777" w:rsidTr="00741A89">
              <w:tc>
                <w:tcPr>
                  <w:tcW w:w="0" w:type="auto"/>
                </w:tcPr>
                <w:p w14:paraId="473677FE" w14:textId="77777777" w:rsidR="0044043C" w:rsidRDefault="0044043C" w:rsidP="00741A89">
                  <w:r>
                    <w:t>lieu</w:t>
                  </w:r>
                </w:p>
              </w:tc>
              <w:tc>
                <w:tcPr>
                  <w:tcW w:w="0" w:type="auto"/>
                </w:tcPr>
                <w:p w14:paraId="0FA63932" w14:textId="77777777" w:rsidR="0044043C" w:rsidRDefault="0044043C" w:rsidP="00741A89">
                  <w:r>
                    <w:t>les toilettes sont dans les salles D17 et D15</w:t>
                  </w:r>
                </w:p>
              </w:tc>
            </w:tr>
            <w:tr w:rsidR="0044043C" w14:paraId="1A6B9D36" w14:textId="77777777" w:rsidTr="00741A89">
              <w:tc>
                <w:tcPr>
                  <w:tcW w:w="0" w:type="auto"/>
                </w:tcPr>
                <w:p w14:paraId="7C07F456" w14:textId="77777777" w:rsidR="0044043C" w:rsidRDefault="0044043C" w:rsidP="00741A89">
                  <w:r>
                    <w:t>nombre</w:t>
                  </w:r>
                </w:p>
              </w:tc>
              <w:tc>
                <w:tcPr>
                  <w:tcW w:w="0" w:type="auto"/>
                </w:tcPr>
                <w:p w14:paraId="58359395" w14:textId="77777777" w:rsidR="0044043C" w:rsidRDefault="0044043C" w:rsidP="00741A89">
                  <w:r>
                    <w:t>il y a 3 cabines de toilettes par salles</w:t>
                  </w:r>
                </w:p>
              </w:tc>
            </w:tr>
            <w:tr w:rsidR="0044043C" w14:paraId="39DB5AC0" w14:textId="77777777" w:rsidTr="00741A89">
              <w:tc>
                <w:tcPr>
                  <w:tcW w:w="0" w:type="auto"/>
                </w:tcPr>
                <w:p w14:paraId="2D7AF18B" w14:textId="77777777" w:rsidR="0044043C" w:rsidRDefault="0044043C" w:rsidP="00741A89">
                  <w:r>
                    <w:t>cabines</w:t>
                  </w:r>
                </w:p>
              </w:tc>
              <w:tc>
                <w:tcPr>
                  <w:tcW w:w="0" w:type="auto"/>
                </w:tcPr>
                <w:p w14:paraId="60911B90" w14:textId="77777777" w:rsidR="0044043C" w:rsidRDefault="0044043C" w:rsidP="00741A89">
                  <w:r>
                    <w:t>dans chaque cabine il y a du papier toilette avec des rouleaux en plus  ensuite il y a aussi une brosse a toilette. a coté du lavabo il y a du savon.</w:t>
                  </w:r>
                </w:p>
              </w:tc>
            </w:tr>
            <w:tr w:rsidR="0044043C" w14:paraId="1120A575" w14:textId="77777777" w:rsidTr="00741A89">
              <w:tc>
                <w:tcPr>
                  <w:tcW w:w="0" w:type="auto"/>
                </w:tcPr>
                <w:p w14:paraId="2F353FC2" w14:textId="77777777" w:rsidR="0044043C" w:rsidRDefault="0044043C" w:rsidP="00741A89">
                  <w:r>
                    <w:t>type de toilette</w:t>
                  </w:r>
                </w:p>
              </w:tc>
              <w:tc>
                <w:tcPr>
                  <w:tcW w:w="0" w:type="auto"/>
                </w:tcPr>
                <w:p w14:paraId="28DBBE4F" w14:textId="77777777" w:rsidR="0044043C" w:rsidRDefault="0044043C" w:rsidP="00741A89">
                  <w:r>
                    <w:t>la D15 est réservé pour les hommes et la D17 est réservé pour les femmes.</w:t>
                  </w:r>
                </w:p>
              </w:tc>
            </w:tr>
            <w:tr w:rsidR="0044043C" w14:paraId="36332E11" w14:textId="77777777" w:rsidTr="00741A89">
              <w:tc>
                <w:tcPr>
                  <w:tcW w:w="0" w:type="auto"/>
                </w:tcPr>
                <w:p w14:paraId="2C783B4B" w14:textId="77777777" w:rsidR="0044043C" w:rsidRDefault="0044043C" w:rsidP="00741A89">
                  <w:r>
                    <w:t>emplacement</w:t>
                  </w:r>
                </w:p>
              </w:tc>
              <w:tc>
                <w:tcPr>
                  <w:tcW w:w="0" w:type="auto"/>
                </w:tcPr>
                <w:p w14:paraId="1B877228" w14:textId="77777777" w:rsidR="0044043C" w:rsidRDefault="0044043C" w:rsidP="00741A89">
                  <w:r>
                    <w:t>les cabines de toilettes sont a gauche de la porte</w:t>
                  </w:r>
                </w:p>
              </w:tc>
            </w:tr>
            <w:tr w:rsidR="0044043C" w14:paraId="1B8BD882" w14:textId="77777777" w:rsidTr="00741A89">
              <w:tc>
                <w:tcPr>
                  <w:tcW w:w="0" w:type="auto"/>
                </w:tcPr>
                <w:p w14:paraId="647B0B3B" w14:textId="77777777" w:rsidR="0044043C" w:rsidRDefault="0044043C" w:rsidP="00741A89">
                  <w:r>
                    <w:t>entrée</w:t>
                  </w:r>
                </w:p>
              </w:tc>
              <w:tc>
                <w:tcPr>
                  <w:tcW w:w="0" w:type="auto"/>
                </w:tcPr>
                <w:p w14:paraId="5F6AB418" w14:textId="77777777" w:rsidR="0044043C" w:rsidRDefault="0044043C" w:rsidP="00741A89">
                  <w:r>
                    <w:t>un panneau sur la porte d'entrée dit que seul les hommes sont autorisés a entrer.</w:t>
                  </w:r>
                </w:p>
              </w:tc>
            </w:tr>
          </w:tbl>
          <w:p w14:paraId="5EFDBA42" w14:textId="77777777" w:rsidR="0044043C" w:rsidRDefault="0044043C" w:rsidP="00741A89"/>
        </w:tc>
      </w:tr>
    </w:tbl>
    <w:p w14:paraId="012549AB" w14:textId="77777777" w:rsidR="0044043C" w:rsidRDefault="0044043C" w:rsidP="0044043C"/>
    <w:p w14:paraId="0E87E20B" w14:textId="77777777" w:rsidR="0044043C" w:rsidRDefault="0044043C" w:rsidP="0044043C">
      <w:pPr>
        <w:pStyle w:val="Titre3"/>
      </w:pPr>
      <w:r>
        <w:t>Panneau solaire</w:t>
      </w:r>
    </w:p>
    <w:p w14:paraId="0DF766F7" w14:textId="77777777" w:rsidR="0044043C" w:rsidRDefault="0044043C" w:rsidP="0044043C">
      <w:r>
        <w:t>(Auteur: Alan Bitter)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44043C" w14:paraId="136FB44A" w14:textId="77777777" w:rsidTr="00741A89">
        <w:tc>
          <w:tcPr>
            <w:tcW w:w="0" w:type="auto"/>
          </w:tcPr>
          <w:p w14:paraId="6735BBBA" w14:textId="77777777" w:rsidR="0044043C" w:rsidRDefault="0044043C" w:rsidP="00741A89">
            <w:r>
              <w:t>En tant qu'utilisateur du bâtiment  Je veux des panneau solaire Afin que de rendre le bâtiment écologique</w:t>
            </w:r>
          </w:p>
        </w:tc>
      </w:tr>
      <w:tr w:rsidR="0044043C" w14:paraId="08B519D4" w14:textId="77777777" w:rsidTr="00741A89">
        <w:tc>
          <w:tcPr>
            <w:tcW w:w="0" w:type="auto"/>
          </w:tcPr>
          <w:p w14:paraId="3F643148" w14:textId="77777777" w:rsidR="0044043C" w:rsidRDefault="0044043C" w:rsidP="00741A89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26"/>
              <w:gridCol w:w="4574"/>
            </w:tblGrid>
            <w:tr w:rsidR="0044043C" w14:paraId="5DCE3B4E" w14:textId="77777777" w:rsidTr="00741A89">
              <w:tc>
                <w:tcPr>
                  <w:tcW w:w="0" w:type="auto"/>
                </w:tcPr>
                <w:p w14:paraId="01C36C0E" w14:textId="77777777" w:rsidR="0044043C" w:rsidRDefault="0044043C" w:rsidP="00741A89">
                  <w:r>
                    <w:t>Emplacement panneau solaire</w:t>
                  </w:r>
                </w:p>
              </w:tc>
              <w:tc>
                <w:tcPr>
                  <w:tcW w:w="0" w:type="auto"/>
                </w:tcPr>
                <w:p w14:paraId="411500D8" w14:textId="77777777" w:rsidR="0044043C" w:rsidRDefault="0044043C" w:rsidP="00741A89">
                  <w:r>
                    <w:t>Les panneaux solaire se trouve sur le mur droite</w:t>
                  </w:r>
                </w:p>
              </w:tc>
            </w:tr>
          </w:tbl>
          <w:p w14:paraId="4BC61233" w14:textId="77777777" w:rsidR="0044043C" w:rsidRDefault="0044043C" w:rsidP="00741A89"/>
        </w:tc>
      </w:tr>
    </w:tbl>
    <w:p w14:paraId="26AC91B0" w14:textId="77777777" w:rsidR="0044043C" w:rsidRDefault="0044043C" w:rsidP="0044043C"/>
    <w:p w14:paraId="455DE534" w14:textId="77777777" w:rsidR="0044043C" w:rsidRDefault="0044043C" w:rsidP="0044043C">
      <w:pPr>
        <w:pStyle w:val="Titre3"/>
      </w:pPr>
      <w:r>
        <w:t>toilettes Femmes</w:t>
      </w:r>
    </w:p>
    <w:p w14:paraId="3E2ED4AE" w14:textId="77777777" w:rsidR="0044043C" w:rsidRDefault="0044043C" w:rsidP="0044043C">
      <w:r>
        <w:t>(Auteur: antoine fabre)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44043C" w14:paraId="5210A13A" w14:textId="77777777" w:rsidTr="00741A89">
        <w:tc>
          <w:tcPr>
            <w:tcW w:w="0" w:type="auto"/>
          </w:tcPr>
          <w:p w14:paraId="25A1FA6B" w14:textId="77777777" w:rsidR="0044043C" w:rsidRDefault="0044043C" w:rsidP="00741A89">
            <w:r>
              <w:t>En tant qu'utilisatrice du bâtiment   Je veux des toilettes Afin de faire mes besoins</w:t>
            </w:r>
          </w:p>
        </w:tc>
      </w:tr>
      <w:tr w:rsidR="0044043C" w14:paraId="47B96553" w14:textId="77777777" w:rsidTr="00741A89">
        <w:tc>
          <w:tcPr>
            <w:tcW w:w="0" w:type="auto"/>
          </w:tcPr>
          <w:p w14:paraId="63061D69" w14:textId="77777777" w:rsidR="0044043C" w:rsidRDefault="0044043C" w:rsidP="00741A89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66"/>
              <w:gridCol w:w="7574"/>
            </w:tblGrid>
            <w:tr w:rsidR="0044043C" w14:paraId="1F125559" w14:textId="77777777" w:rsidTr="00741A89">
              <w:tc>
                <w:tcPr>
                  <w:tcW w:w="0" w:type="auto"/>
                </w:tcPr>
                <w:p w14:paraId="7CA34232" w14:textId="77777777" w:rsidR="0044043C" w:rsidRDefault="0044043C" w:rsidP="00741A89">
                  <w:r>
                    <w:t>lavabo</w:t>
                  </w:r>
                </w:p>
              </w:tc>
              <w:tc>
                <w:tcPr>
                  <w:tcW w:w="0" w:type="auto"/>
                </w:tcPr>
                <w:p w14:paraId="1E2F7E70" w14:textId="77777777" w:rsidR="0044043C" w:rsidRDefault="0044043C" w:rsidP="00741A89">
                  <w:r>
                    <w:t>chaque lavabo a ses propres toilettes</w:t>
                  </w:r>
                </w:p>
              </w:tc>
            </w:tr>
            <w:tr w:rsidR="0044043C" w14:paraId="02278A55" w14:textId="77777777" w:rsidTr="00741A89">
              <w:tc>
                <w:tcPr>
                  <w:tcW w:w="0" w:type="auto"/>
                </w:tcPr>
                <w:p w14:paraId="1D60F5D3" w14:textId="77777777" w:rsidR="0044043C" w:rsidRDefault="0044043C" w:rsidP="00741A89">
                  <w:r>
                    <w:t>lieu</w:t>
                  </w:r>
                </w:p>
              </w:tc>
              <w:tc>
                <w:tcPr>
                  <w:tcW w:w="0" w:type="auto"/>
                </w:tcPr>
                <w:p w14:paraId="2BC365DD" w14:textId="77777777" w:rsidR="0044043C" w:rsidRDefault="0044043C" w:rsidP="00741A89">
                  <w:r>
                    <w:t>les toilettes sont dans les salles D17 et D15</w:t>
                  </w:r>
                </w:p>
              </w:tc>
            </w:tr>
            <w:tr w:rsidR="0044043C" w14:paraId="76EFDCE3" w14:textId="77777777" w:rsidTr="00741A89">
              <w:tc>
                <w:tcPr>
                  <w:tcW w:w="0" w:type="auto"/>
                </w:tcPr>
                <w:p w14:paraId="41F29773" w14:textId="77777777" w:rsidR="0044043C" w:rsidRDefault="0044043C" w:rsidP="00741A89">
                  <w:r>
                    <w:t>nombre</w:t>
                  </w:r>
                </w:p>
              </w:tc>
              <w:tc>
                <w:tcPr>
                  <w:tcW w:w="0" w:type="auto"/>
                </w:tcPr>
                <w:p w14:paraId="12A8F5F1" w14:textId="77777777" w:rsidR="0044043C" w:rsidRDefault="0044043C" w:rsidP="00741A89">
                  <w:r>
                    <w:t>il y a 3 cabines de toilettes par salles</w:t>
                  </w:r>
                </w:p>
              </w:tc>
            </w:tr>
            <w:tr w:rsidR="0044043C" w14:paraId="52F31B15" w14:textId="77777777" w:rsidTr="00741A89">
              <w:tc>
                <w:tcPr>
                  <w:tcW w:w="0" w:type="auto"/>
                </w:tcPr>
                <w:p w14:paraId="6AF9F576" w14:textId="77777777" w:rsidR="0044043C" w:rsidRDefault="0044043C" w:rsidP="00741A89">
                  <w:r>
                    <w:t>cabines</w:t>
                  </w:r>
                </w:p>
              </w:tc>
              <w:tc>
                <w:tcPr>
                  <w:tcW w:w="0" w:type="auto"/>
                </w:tcPr>
                <w:p w14:paraId="124A9998" w14:textId="77777777" w:rsidR="0044043C" w:rsidRDefault="0044043C" w:rsidP="00741A89">
                  <w:r>
                    <w:t>dans chaque cabine il y a du papier toilette avec des rouleaux en plus  ensuite il y a aussi une brosse a toilette. a coté du lavabo il y a du savon.</w:t>
                  </w:r>
                </w:p>
              </w:tc>
            </w:tr>
            <w:tr w:rsidR="0044043C" w14:paraId="163538E6" w14:textId="77777777" w:rsidTr="00741A89">
              <w:tc>
                <w:tcPr>
                  <w:tcW w:w="0" w:type="auto"/>
                </w:tcPr>
                <w:p w14:paraId="5362DDAD" w14:textId="77777777" w:rsidR="0044043C" w:rsidRDefault="0044043C" w:rsidP="00741A89">
                  <w:r>
                    <w:t>type de toilette</w:t>
                  </w:r>
                </w:p>
              </w:tc>
              <w:tc>
                <w:tcPr>
                  <w:tcW w:w="0" w:type="auto"/>
                </w:tcPr>
                <w:p w14:paraId="12DF2904" w14:textId="77777777" w:rsidR="0044043C" w:rsidRDefault="0044043C" w:rsidP="00741A89">
                  <w:r>
                    <w:t>la D15 est réservé pour les hommes et la D17 est réservé pour les femmes.</w:t>
                  </w:r>
                </w:p>
              </w:tc>
            </w:tr>
            <w:tr w:rsidR="0044043C" w14:paraId="561C481B" w14:textId="77777777" w:rsidTr="00741A89">
              <w:tc>
                <w:tcPr>
                  <w:tcW w:w="0" w:type="auto"/>
                </w:tcPr>
                <w:p w14:paraId="12D49D1C" w14:textId="77777777" w:rsidR="0044043C" w:rsidRDefault="0044043C" w:rsidP="00741A89">
                  <w:r>
                    <w:t>emplacement</w:t>
                  </w:r>
                </w:p>
              </w:tc>
              <w:tc>
                <w:tcPr>
                  <w:tcW w:w="0" w:type="auto"/>
                </w:tcPr>
                <w:p w14:paraId="019BEE94" w14:textId="77777777" w:rsidR="0044043C" w:rsidRDefault="0044043C" w:rsidP="00741A89">
                  <w:r>
                    <w:t>les cabines de toilettes sont a gauche de la porte</w:t>
                  </w:r>
                </w:p>
              </w:tc>
            </w:tr>
            <w:tr w:rsidR="0044043C" w14:paraId="607DE310" w14:textId="77777777" w:rsidTr="00741A89">
              <w:tc>
                <w:tcPr>
                  <w:tcW w:w="0" w:type="auto"/>
                </w:tcPr>
                <w:p w14:paraId="16071153" w14:textId="77777777" w:rsidR="0044043C" w:rsidRDefault="0044043C" w:rsidP="00741A89">
                  <w:r>
                    <w:t>entrée</w:t>
                  </w:r>
                </w:p>
              </w:tc>
              <w:tc>
                <w:tcPr>
                  <w:tcW w:w="0" w:type="auto"/>
                </w:tcPr>
                <w:p w14:paraId="2830501B" w14:textId="77777777" w:rsidR="0044043C" w:rsidRDefault="0044043C" w:rsidP="00741A89">
                  <w:r>
                    <w:t>un panneau sur la porte d'entrée dit que seul les femmes sont autorisées a entrer</w:t>
                  </w:r>
                </w:p>
              </w:tc>
            </w:tr>
          </w:tbl>
          <w:p w14:paraId="587CD30C" w14:textId="77777777" w:rsidR="0044043C" w:rsidRDefault="0044043C" w:rsidP="00741A89"/>
        </w:tc>
      </w:tr>
    </w:tbl>
    <w:p w14:paraId="2E71058F" w14:textId="77777777" w:rsidR="0044043C" w:rsidRDefault="0044043C" w:rsidP="0044043C"/>
    <w:p w14:paraId="40EF01B6" w14:textId="77777777" w:rsidR="0044043C" w:rsidRDefault="0044043C" w:rsidP="0044043C">
      <w:pPr>
        <w:pStyle w:val="Titre3"/>
      </w:pPr>
      <w:r>
        <w:t>Bibliothèque</w:t>
      </w:r>
    </w:p>
    <w:p w14:paraId="2C2176E3" w14:textId="77777777" w:rsidR="0044043C" w:rsidRDefault="0044043C" w:rsidP="0044043C">
      <w:r>
        <w:t>(Auteur: antoine fabre)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60"/>
      </w:tblGrid>
      <w:tr w:rsidR="0044043C" w14:paraId="54E40918" w14:textId="77777777" w:rsidTr="00741A89">
        <w:tc>
          <w:tcPr>
            <w:tcW w:w="0" w:type="auto"/>
          </w:tcPr>
          <w:p w14:paraId="1ADABF27" w14:textId="77777777" w:rsidR="0044043C" w:rsidRDefault="0044043C" w:rsidP="00741A89">
            <w:r>
              <w:t>En tant qu'étudiant Je veux une bibliothèque Afin de travailler dans de bonne condition</w:t>
            </w:r>
          </w:p>
        </w:tc>
      </w:tr>
      <w:tr w:rsidR="0044043C" w14:paraId="3909BCAC" w14:textId="77777777" w:rsidTr="00741A89">
        <w:tc>
          <w:tcPr>
            <w:tcW w:w="0" w:type="auto"/>
          </w:tcPr>
          <w:p w14:paraId="4B3DB3F6" w14:textId="77777777" w:rsidR="0044043C" w:rsidRDefault="0044043C" w:rsidP="00741A89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1459"/>
              <w:gridCol w:w="7581"/>
            </w:tblGrid>
            <w:tr w:rsidR="0044043C" w14:paraId="66577FA9" w14:textId="77777777" w:rsidTr="00741A89">
              <w:tc>
                <w:tcPr>
                  <w:tcW w:w="0" w:type="auto"/>
                </w:tcPr>
                <w:p w14:paraId="192DC0D5" w14:textId="77777777" w:rsidR="0044043C" w:rsidRDefault="0044043C" w:rsidP="00741A89">
                  <w:r>
                    <w:t>livre</w:t>
                  </w:r>
                </w:p>
              </w:tc>
              <w:tc>
                <w:tcPr>
                  <w:tcW w:w="0" w:type="auto"/>
                </w:tcPr>
                <w:p w14:paraId="0B4B6467" w14:textId="77777777" w:rsidR="0044043C" w:rsidRDefault="0044043C" w:rsidP="00741A89">
                  <w:r>
                    <w:t>il y a deux étagères de livres face a face au fond a droite de la pièce.</w:t>
                  </w:r>
                </w:p>
              </w:tc>
            </w:tr>
            <w:tr w:rsidR="0044043C" w14:paraId="67651DCB" w14:textId="77777777" w:rsidTr="00741A89">
              <w:tc>
                <w:tcPr>
                  <w:tcW w:w="0" w:type="auto"/>
                </w:tcPr>
                <w:p w14:paraId="45C951BB" w14:textId="77777777" w:rsidR="0044043C" w:rsidRDefault="0044043C" w:rsidP="00741A89">
                  <w:r>
                    <w:t>lieu des postes de travail</w:t>
                  </w:r>
                </w:p>
              </w:tc>
              <w:tc>
                <w:tcPr>
                  <w:tcW w:w="0" w:type="auto"/>
                </w:tcPr>
                <w:p w14:paraId="57515CE2" w14:textId="77777777" w:rsidR="0044043C" w:rsidRDefault="0044043C" w:rsidP="00741A89">
                  <w:r>
                    <w:t>il y a deux poste de travail derrière une des étagères.   il y a un poste de travail a gauche des étagère contre le mur. il y a trois poste de travail contre le mur de gauche.</w:t>
                  </w:r>
                </w:p>
              </w:tc>
            </w:tr>
            <w:tr w:rsidR="0044043C" w14:paraId="3C6C86AE" w14:textId="77777777" w:rsidTr="00741A89">
              <w:tc>
                <w:tcPr>
                  <w:tcW w:w="0" w:type="auto"/>
                </w:tcPr>
                <w:p w14:paraId="2D34F0D4" w14:textId="77777777" w:rsidR="0044043C" w:rsidRDefault="0044043C" w:rsidP="00741A89">
                  <w:r>
                    <w:t>accueil</w:t>
                  </w:r>
                </w:p>
              </w:tc>
              <w:tc>
                <w:tcPr>
                  <w:tcW w:w="0" w:type="auto"/>
                </w:tcPr>
                <w:p w14:paraId="6307C70F" w14:textId="77777777" w:rsidR="0044043C" w:rsidRDefault="0044043C" w:rsidP="00741A89">
                  <w:r>
                    <w:t>il y a un bureau en angle juste a gauche de la porte d'entrée.</w:t>
                  </w:r>
                </w:p>
              </w:tc>
            </w:tr>
            <w:tr w:rsidR="0044043C" w14:paraId="3D76CE1E" w14:textId="77777777" w:rsidTr="00741A89">
              <w:tc>
                <w:tcPr>
                  <w:tcW w:w="0" w:type="auto"/>
                </w:tcPr>
                <w:p w14:paraId="2A77A132" w14:textId="77777777" w:rsidR="0044043C" w:rsidRDefault="0044043C" w:rsidP="00741A89">
                  <w:r>
                    <w:lastRenderedPageBreak/>
                    <w:t>poste de travail</w:t>
                  </w:r>
                </w:p>
              </w:tc>
              <w:tc>
                <w:tcPr>
                  <w:tcW w:w="0" w:type="auto"/>
                </w:tcPr>
                <w:p w14:paraId="4A6FC8CA" w14:textId="77777777" w:rsidR="0044043C" w:rsidRDefault="0044043C" w:rsidP="00741A89">
                  <w:r>
                    <w:t>il y a une chaise de bureau, un pc, un clavier, une souris, un écran et un bureau en bois pour chaque poste de travail.</w:t>
                  </w:r>
                </w:p>
              </w:tc>
            </w:tr>
            <w:tr w:rsidR="0044043C" w14:paraId="648B7A5E" w14:textId="77777777" w:rsidTr="00741A89">
              <w:tc>
                <w:tcPr>
                  <w:tcW w:w="0" w:type="auto"/>
                </w:tcPr>
                <w:p w14:paraId="11CE1B7C" w14:textId="77777777" w:rsidR="0044043C" w:rsidRDefault="0044043C" w:rsidP="00741A89">
                  <w:r>
                    <w:t>mur</w:t>
                  </w:r>
                </w:p>
              </w:tc>
              <w:tc>
                <w:tcPr>
                  <w:tcW w:w="0" w:type="auto"/>
                </w:tcPr>
                <w:p w14:paraId="2B011B92" w14:textId="77777777" w:rsidR="0044043C" w:rsidRDefault="0044043C" w:rsidP="00741A89">
                  <w:r>
                    <w:t>les murs sont en planches de bois.</w:t>
                  </w:r>
                </w:p>
              </w:tc>
            </w:tr>
            <w:tr w:rsidR="0044043C" w14:paraId="565CDB05" w14:textId="77777777" w:rsidTr="00741A89">
              <w:tc>
                <w:tcPr>
                  <w:tcW w:w="0" w:type="auto"/>
                </w:tcPr>
                <w:p w14:paraId="55E2492E" w14:textId="77777777" w:rsidR="0044043C" w:rsidRDefault="0044043C" w:rsidP="00741A89">
                  <w:r>
                    <w:t>le sol</w:t>
                  </w:r>
                </w:p>
              </w:tc>
              <w:tc>
                <w:tcPr>
                  <w:tcW w:w="0" w:type="auto"/>
                </w:tcPr>
                <w:p w14:paraId="651E4C2A" w14:textId="77777777" w:rsidR="0044043C" w:rsidRDefault="0044043C" w:rsidP="00741A89">
                  <w:r>
                    <w:t>le sol est fait de parquet de bois</w:t>
                  </w:r>
                </w:p>
              </w:tc>
            </w:tr>
          </w:tbl>
          <w:p w14:paraId="434B4102" w14:textId="77777777" w:rsidR="0044043C" w:rsidRDefault="0044043C" w:rsidP="00741A89"/>
        </w:tc>
      </w:tr>
    </w:tbl>
    <w:p w14:paraId="4597EF3F" w14:textId="77777777" w:rsidR="0044043C" w:rsidRDefault="0044043C" w:rsidP="0044043C"/>
    <w:p w14:paraId="494D38D8" w14:textId="77777777" w:rsidR="0070025D" w:rsidRDefault="0070025D" w:rsidP="0070025D"/>
    <w:p w14:paraId="328A86B8" w14:textId="77777777" w:rsidR="00446E95" w:rsidRPr="00A400FD" w:rsidRDefault="00446E95" w:rsidP="00446E95">
      <w:pPr>
        <w:pStyle w:val="Titre1"/>
      </w:pPr>
      <w:r>
        <w:t>Conception</w:t>
      </w:r>
      <w:bookmarkEnd w:id="23"/>
    </w:p>
    <w:p w14:paraId="075F08EE" w14:textId="77777777" w:rsidR="00446E95" w:rsidRDefault="00446E95" w:rsidP="008E53F9">
      <w:pPr>
        <w:pStyle w:val="Titre2"/>
      </w:pPr>
      <w:bookmarkStart w:id="24" w:name="_Toc128323769"/>
      <w:r>
        <w:t>Architecture</w:t>
      </w:r>
      <w:bookmarkEnd w:id="24"/>
    </w:p>
    <w:p w14:paraId="63E63BE5" w14:textId="77777777" w:rsidR="00446E95" w:rsidRPr="00446E95" w:rsidRDefault="00446E95" w:rsidP="005C1848">
      <w:pPr>
        <w:pStyle w:val="Informations"/>
      </w:pPr>
      <w:r>
        <w:t xml:space="preserve">Ce chapitre décrit </w:t>
      </w:r>
      <w:r w:rsidR="005C1848">
        <w:t xml:space="preserve">de manière avant tout graphique </w:t>
      </w:r>
      <w:r>
        <w:t xml:space="preserve">les divers composants que le projet va </w:t>
      </w:r>
      <w:r w:rsidR="005C1848">
        <w:t>fournir, ainsi que ses interfaces vers le monde extérieur</w:t>
      </w:r>
    </w:p>
    <w:p w14:paraId="1294AB31" w14:textId="77777777" w:rsidR="00446E95" w:rsidRDefault="00446E95" w:rsidP="008E53F9">
      <w:pPr>
        <w:pStyle w:val="Titre2"/>
      </w:pPr>
      <w:bookmarkStart w:id="25" w:name="_Toc128323770"/>
      <w:r>
        <w:t>Modèles de donnée</w:t>
      </w:r>
      <w:bookmarkEnd w:id="25"/>
    </w:p>
    <w:p w14:paraId="6C7838F6" w14:textId="77777777" w:rsidR="00446E95" w:rsidRDefault="00446E95" w:rsidP="00446E95">
      <w:pPr>
        <w:pStyle w:val="Informations"/>
      </w:pPr>
      <w:r>
        <w:t>Ce chapitre est toujours applicable à un projet de développement. Il n’est que parfois applicable à un projet système ou réseau.</w:t>
      </w:r>
    </w:p>
    <w:p w14:paraId="5B2E1E1E" w14:textId="77777777" w:rsidR="00446E95" w:rsidRDefault="00446E95" w:rsidP="00446E95">
      <w:pPr>
        <w:pStyle w:val="Informations"/>
      </w:pPr>
    </w:p>
    <w:p w14:paraId="13463C58" w14:textId="77777777" w:rsidR="00446E95" w:rsidRDefault="00446E95" w:rsidP="00446E95">
      <w:pPr>
        <w:pStyle w:val="Informations"/>
      </w:pPr>
      <w:r>
        <w:t>Le chapitre contient toujours au moins un modèle conceptuel de données (dictionnaire de données)</w:t>
      </w:r>
    </w:p>
    <w:p w14:paraId="0885AE79" w14:textId="77777777" w:rsidR="00446E95" w:rsidRDefault="00446E95" w:rsidP="00446E95">
      <w:pPr>
        <w:pStyle w:val="Informations"/>
      </w:pPr>
    </w:p>
    <w:p w14:paraId="0B831BC5" w14:textId="77777777" w:rsidR="00446E95" w:rsidRDefault="00446E95" w:rsidP="00446E95">
      <w:pPr>
        <w:pStyle w:val="Informations"/>
      </w:pPr>
      <w:r w:rsidRPr="0037071E">
        <w:t>Si le projet inclut une base de données</w:t>
      </w:r>
      <w:r>
        <w:t>, ce chapitre contiendra également un m</w:t>
      </w:r>
      <w:r w:rsidRPr="0037071E">
        <w:t>odèle logique des données.</w:t>
      </w:r>
    </w:p>
    <w:p w14:paraId="3FCD16CE" w14:textId="77777777" w:rsidR="007F30AE" w:rsidRPr="007F30AE" w:rsidRDefault="005C1848" w:rsidP="008E53F9">
      <w:pPr>
        <w:pStyle w:val="Titre2"/>
      </w:pPr>
      <w:bookmarkStart w:id="26" w:name="_Toc128323771"/>
      <w:bookmarkEnd w:id="21"/>
      <w:bookmarkEnd w:id="22"/>
      <w:r>
        <w:t>Implémentations spécifiques</w:t>
      </w:r>
      <w:bookmarkEnd w:id="26"/>
    </w:p>
    <w:p w14:paraId="39F0A631" w14:textId="77777777" w:rsidR="0037071E" w:rsidRPr="0037071E" w:rsidRDefault="00ED6F41" w:rsidP="005C1848">
      <w:pPr>
        <w:pStyle w:val="Informations"/>
      </w:pPr>
      <w:r w:rsidRPr="0037071E">
        <w:t xml:space="preserve">Ce paragraphe </w:t>
      </w:r>
      <w:r w:rsidR="007F30AE" w:rsidRPr="0037071E">
        <w:t xml:space="preserve">décrit </w:t>
      </w:r>
      <w:r w:rsidR="005C1848" w:rsidRPr="0037071E">
        <w:t xml:space="preserve">de manière détaillée </w:t>
      </w:r>
      <w:r w:rsidR="007F30AE" w:rsidRPr="0037071E">
        <w:t>le fonctionnement</w:t>
      </w:r>
      <w:r w:rsidR="005C1848">
        <w:t xml:space="preserve"> de points particuliers qu’un développeur externe ne peut que difficilement saisir à la simple lecture du code</w:t>
      </w:r>
      <w:r w:rsidR="007F30AE" w:rsidRPr="0037071E">
        <w:t>.</w:t>
      </w:r>
      <w:r w:rsidR="005C1848">
        <w:t xml:space="preserve"> </w:t>
      </w:r>
    </w:p>
    <w:p w14:paraId="602478F8" w14:textId="77777777" w:rsidR="0037071E" w:rsidRDefault="007F30AE">
      <w:pPr>
        <w:pStyle w:val="Informations"/>
        <w:numPr>
          <w:ilvl w:val="0"/>
          <w:numId w:val="5"/>
        </w:numPr>
      </w:pPr>
      <w:r w:rsidRPr="0037071E">
        <w:t>Autant que possible de manière graphique</w:t>
      </w:r>
      <w:r w:rsidR="007211A1">
        <w:t>, imagée, tableaux, etc.</w:t>
      </w:r>
    </w:p>
    <w:p w14:paraId="7241B3C2" w14:textId="77777777" w:rsidR="007F30AE" w:rsidRDefault="007F30AE">
      <w:pPr>
        <w:pStyle w:val="Informations"/>
        <w:numPr>
          <w:ilvl w:val="0"/>
          <w:numId w:val="5"/>
        </w:numPr>
      </w:pPr>
      <w:r w:rsidRPr="0037071E">
        <w:t>Tous les cas particuliers devraient y être spécifiés</w:t>
      </w:r>
      <w:r w:rsidR="00B147A7" w:rsidRPr="0037071E">
        <w:t>…</w:t>
      </w:r>
    </w:p>
    <w:p w14:paraId="5D9A085E" w14:textId="77777777" w:rsidR="005C1848" w:rsidRDefault="005C1848">
      <w:pPr>
        <w:pStyle w:val="Informations"/>
        <w:numPr>
          <w:ilvl w:val="0"/>
          <w:numId w:val="5"/>
        </w:numPr>
      </w:pPr>
      <w:r>
        <w:t>Justifier les choix</w:t>
      </w:r>
    </w:p>
    <w:p w14:paraId="793FF7C1" w14:textId="77777777" w:rsidR="007F30AE" w:rsidRPr="007F30AE" w:rsidRDefault="007F30AE" w:rsidP="008E53F9">
      <w:pPr>
        <w:pStyle w:val="Titre1"/>
      </w:pPr>
      <w:bookmarkStart w:id="27" w:name="_Toc532179964"/>
      <w:bookmarkStart w:id="28" w:name="_Toc165969648"/>
      <w:bookmarkStart w:id="29" w:name="_Toc128323772"/>
      <w:r w:rsidRPr="007F30AE">
        <w:t>Réalisation</w:t>
      </w:r>
      <w:bookmarkEnd w:id="27"/>
      <w:bookmarkEnd w:id="28"/>
      <w:bookmarkEnd w:id="29"/>
    </w:p>
    <w:p w14:paraId="26109FC0" w14:textId="77777777" w:rsidR="007F30AE" w:rsidRPr="007F30AE" w:rsidRDefault="00116F07" w:rsidP="008E53F9">
      <w:pPr>
        <w:pStyle w:val="Titre2"/>
      </w:pPr>
      <w:bookmarkStart w:id="30" w:name="_Toc128323773"/>
      <w:r>
        <w:t>Installation de l’e</w:t>
      </w:r>
      <w:r w:rsidR="005C1848">
        <w:t>nvironnement de travail</w:t>
      </w:r>
      <w:bookmarkEnd w:id="30"/>
    </w:p>
    <w:p w14:paraId="66CD4D4F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6D1BB141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5A6BF77C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7B022709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1CA0800E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545D4F42" w14:textId="77777777" w:rsidR="00116F07" w:rsidRDefault="00116F07" w:rsidP="00116F07">
      <w:pPr>
        <w:pStyle w:val="Titre2"/>
      </w:pPr>
      <w:bookmarkStart w:id="31" w:name="_Toc128323774"/>
      <w:r>
        <w:t>Installation</w:t>
      </w:r>
    </w:p>
    <w:p w14:paraId="1AB67D55" w14:textId="77777777" w:rsidR="00116F07" w:rsidRPr="00116F07" w:rsidRDefault="00116F07" w:rsidP="00116F07">
      <w:pPr>
        <w:pStyle w:val="Informations"/>
      </w:pPr>
      <w:r>
        <w:t>Ce chapitre décrit comment mettre en œuvre le produit dans un environnement de test (staging server) et/ou de production</w:t>
      </w:r>
    </w:p>
    <w:p w14:paraId="65F2DE00" w14:textId="77777777" w:rsidR="005C1848" w:rsidRPr="007F30AE" w:rsidRDefault="005C1848" w:rsidP="005C1848">
      <w:pPr>
        <w:pStyle w:val="Titre2"/>
      </w:pPr>
      <w:r>
        <w:t>Planification détaillée</w:t>
      </w:r>
      <w:bookmarkEnd w:id="31"/>
    </w:p>
    <w:p w14:paraId="313B81B7" w14:textId="77777777" w:rsidR="005C1848" w:rsidRDefault="005C1848" w:rsidP="005C1848">
      <w:pPr>
        <w:pStyle w:val="Informations"/>
      </w:pPr>
      <w:bookmarkStart w:id="32" w:name="_Toc532179961"/>
      <w:r>
        <w:t>Liste des sprints avec les stories qui ont été réalisées dans chacun.</w:t>
      </w:r>
    </w:p>
    <w:p w14:paraId="52EC098B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4436FEF3" w14:textId="77777777" w:rsidR="00505421" w:rsidRPr="007F30AE" w:rsidRDefault="00F16ADE" w:rsidP="008E53F9">
      <w:pPr>
        <w:pStyle w:val="Titre2"/>
      </w:pPr>
      <w:bookmarkStart w:id="33" w:name="_Toc128323775"/>
      <w:bookmarkEnd w:id="32"/>
      <w:r>
        <w:t>Journal de Bord</w:t>
      </w:r>
      <w:bookmarkEnd w:id="33"/>
    </w:p>
    <w:p w14:paraId="0CDF87DF" w14:textId="77777777" w:rsidR="00920F4E" w:rsidRPr="00920F4E" w:rsidRDefault="00505421" w:rsidP="002B1E09">
      <w:pPr>
        <w:pStyle w:val="Informations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14:paraId="766C3672" w14:textId="77777777" w:rsidR="00505421" w:rsidRPr="00920F4E" w:rsidRDefault="00505421" w:rsidP="002B1E09">
      <w:pPr>
        <w:pStyle w:val="Informations"/>
      </w:pPr>
      <w:r>
        <w:t>Date, raison, description, etc.</w:t>
      </w:r>
    </w:p>
    <w:p w14:paraId="3071BBB6" w14:textId="77777777" w:rsidR="007F30AE" w:rsidRPr="007F30AE" w:rsidRDefault="007F30AE" w:rsidP="008E53F9">
      <w:pPr>
        <w:pStyle w:val="Titre1"/>
      </w:pPr>
      <w:bookmarkStart w:id="34" w:name="_Toc532179966"/>
      <w:bookmarkStart w:id="35" w:name="_Toc165969650"/>
      <w:bookmarkStart w:id="36" w:name="_Toc128323776"/>
      <w:r w:rsidRPr="007F30AE">
        <w:t>Tests</w:t>
      </w:r>
      <w:bookmarkEnd w:id="34"/>
      <w:bookmarkEnd w:id="35"/>
      <w:bookmarkEnd w:id="36"/>
    </w:p>
    <w:p w14:paraId="163AF82E" w14:textId="77777777" w:rsidR="005C1848" w:rsidRDefault="005C1848" w:rsidP="008E53F9">
      <w:pPr>
        <w:pStyle w:val="Titre2"/>
      </w:pPr>
      <w:bookmarkStart w:id="37" w:name="_Toc128323777"/>
      <w:bookmarkStart w:id="38" w:name="_Toc532179968"/>
      <w:bookmarkStart w:id="39" w:name="_Toc165969652"/>
      <w:bookmarkStart w:id="40" w:name="_Ref308525868"/>
      <w:r>
        <w:t>Stratégie de test</w:t>
      </w:r>
      <w:bookmarkEnd w:id="37"/>
    </w:p>
    <w:p w14:paraId="6F4FC5FD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626B6D79" w14:textId="77777777" w:rsidR="007F30AE" w:rsidRPr="007F30AE" w:rsidRDefault="007F30AE" w:rsidP="008E53F9">
      <w:pPr>
        <w:pStyle w:val="Titre2"/>
      </w:pPr>
      <w:bookmarkStart w:id="41" w:name="_Toc128323778"/>
      <w:r w:rsidRPr="007F30AE">
        <w:lastRenderedPageBreak/>
        <w:t>Dossier des tests</w:t>
      </w:r>
      <w:bookmarkEnd w:id="38"/>
      <w:bookmarkEnd w:id="39"/>
      <w:bookmarkEnd w:id="40"/>
      <w:bookmarkEnd w:id="41"/>
    </w:p>
    <w:p w14:paraId="4E53B0D2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7BB33769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r w:rsidR="00920F4E" w:rsidRPr="00920F4E">
        <w:t>effectués </w:t>
      </w:r>
      <w:r>
        <w:t>.</w:t>
      </w:r>
    </w:p>
    <w:p w14:paraId="2561B028" w14:textId="77777777" w:rsidR="002B1E09" w:rsidRPr="00920F4E" w:rsidRDefault="002B1E09" w:rsidP="002B1E09">
      <w:pPr>
        <w:pStyle w:val="Titre2"/>
      </w:pPr>
      <w:bookmarkStart w:id="42" w:name="_Toc128323779"/>
      <w:r>
        <w:t>Problèmes restants</w:t>
      </w:r>
      <w:bookmarkEnd w:id="42"/>
    </w:p>
    <w:p w14:paraId="2FAFAF7F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01EC6120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6456AEC3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6C7B5A23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533DE5C1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08A3EC77" w14:textId="77777777" w:rsidR="007F30AE" w:rsidRPr="007F30AE" w:rsidRDefault="007F30AE" w:rsidP="008E53F9">
      <w:pPr>
        <w:pStyle w:val="Titre1"/>
      </w:pPr>
      <w:bookmarkStart w:id="43" w:name="_Toc165969653"/>
      <w:bookmarkStart w:id="44" w:name="_Toc128323780"/>
      <w:r w:rsidRPr="007F30AE">
        <w:t>Conclusion</w:t>
      </w:r>
      <w:bookmarkEnd w:id="43"/>
      <w:bookmarkEnd w:id="44"/>
    </w:p>
    <w:p w14:paraId="13B3526C" w14:textId="77777777" w:rsidR="007F30AE" w:rsidRPr="00152A26" w:rsidRDefault="007F30AE" w:rsidP="008E53F9">
      <w:pPr>
        <w:pStyle w:val="Titre2"/>
      </w:pPr>
      <w:bookmarkStart w:id="45" w:name="_Toc165969654"/>
      <w:bookmarkStart w:id="46" w:name="_Toc128323781"/>
      <w:r w:rsidRPr="00152A26">
        <w:t xml:space="preserve">Bilan des </w:t>
      </w:r>
      <w:bookmarkEnd w:id="45"/>
      <w:r w:rsidR="008E53F9">
        <w:t>fonctionnalités demandées</w:t>
      </w:r>
      <w:bookmarkEnd w:id="46"/>
    </w:p>
    <w:p w14:paraId="616DADC2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47AFD1FA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3F17503E" w14:textId="77777777" w:rsidR="007F30AE" w:rsidRPr="007F30AE" w:rsidRDefault="007F30AE" w:rsidP="008E53F9">
      <w:pPr>
        <w:pStyle w:val="Titre2"/>
      </w:pPr>
      <w:bookmarkStart w:id="47" w:name="_Toc165969655"/>
      <w:bookmarkStart w:id="48" w:name="_Toc128323782"/>
      <w:r w:rsidRPr="007F30AE">
        <w:t>Bilan de la planification</w:t>
      </w:r>
      <w:bookmarkEnd w:id="47"/>
      <w:bookmarkEnd w:id="48"/>
    </w:p>
    <w:p w14:paraId="7C6E2DFD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29E75074" w14:textId="77777777" w:rsidR="007F30AE" w:rsidRPr="007F30AE" w:rsidRDefault="007F30AE" w:rsidP="008E53F9">
      <w:pPr>
        <w:pStyle w:val="Titre2"/>
      </w:pPr>
      <w:bookmarkStart w:id="49" w:name="_Toc165969656"/>
      <w:bookmarkStart w:id="50" w:name="_Toc128323783"/>
      <w:r w:rsidRPr="007F30AE">
        <w:t>Bilan personnel</w:t>
      </w:r>
      <w:bookmarkEnd w:id="49"/>
      <w:bookmarkEnd w:id="50"/>
    </w:p>
    <w:p w14:paraId="2A062A43" w14:textId="77777777"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14:paraId="4990280D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3A5D6126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2B64D442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562FBF91" w14:textId="77777777"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14:paraId="00D5047B" w14:textId="77777777" w:rsidR="00A3107E" w:rsidRPr="00920F4E" w:rsidRDefault="00A3107E" w:rsidP="002B1E09">
      <w:pPr>
        <w:pStyle w:val="Informations"/>
      </w:pPr>
      <w:r w:rsidRPr="00920F4E">
        <w:t>Remerciements, signature, etc.</w:t>
      </w:r>
    </w:p>
    <w:p w14:paraId="07199E41" w14:textId="77777777" w:rsidR="007F30AE" w:rsidRPr="007F30AE" w:rsidRDefault="007F30AE" w:rsidP="008E53F9">
      <w:pPr>
        <w:pStyle w:val="Titre1"/>
      </w:pPr>
      <w:bookmarkStart w:id="51" w:name="_Toc532179971"/>
      <w:bookmarkStart w:id="52" w:name="_Toc165969657"/>
      <w:bookmarkStart w:id="53" w:name="_Toc128323784"/>
      <w:r w:rsidRPr="007F30AE">
        <w:t>Divers</w:t>
      </w:r>
      <w:bookmarkEnd w:id="51"/>
      <w:bookmarkEnd w:id="52"/>
      <w:bookmarkEnd w:id="53"/>
    </w:p>
    <w:p w14:paraId="7CD8E699" w14:textId="77777777" w:rsidR="007F30AE" w:rsidRPr="007F30AE" w:rsidRDefault="007F30AE" w:rsidP="008E53F9">
      <w:pPr>
        <w:pStyle w:val="Titre2"/>
      </w:pPr>
      <w:bookmarkStart w:id="54" w:name="_Toc532179972"/>
      <w:bookmarkStart w:id="55" w:name="_Toc165969658"/>
      <w:bookmarkStart w:id="56" w:name="_Toc128323785"/>
      <w:r w:rsidRPr="007F30AE">
        <w:t>Journal de travail</w:t>
      </w:r>
      <w:bookmarkEnd w:id="54"/>
      <w:bookmarkEnd w:id="55"/>
      <w:bookmarkEnd w:id="56"/>
    </w:p>
    <w:p w14:paraId="28136FC3" w14:textId="77777777" w:rsidR="007F30AE" w:rsidRPr="00920F4E" w:rsidRDefault="007F30AE" w:rsidP="002B1E09">
      <w:pPr>
        <w:pStyle w:val="Informations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14:paraId="0CB34490" w14:textId="77777777" w:rsidR="007F30AE" w:rsidRPr="007F30AE" w:rsidRDefault="00A3107E" w:rsidP="008E53F9">
      <w:pPr>
        <w:pStyle w:val="Titre2"/>
      </w:pPr>
      <w:bookmarkStart w:id="57" w:name="_Toc128323786"/>
      <w:r>
        <w:t>Bibliographie</w:t>
      </w:r>
      <w:bookmarkEnd w:id="57"/>
    </w:p>
    <w:p w14:paraId="545A0F0B" w14:textId="77777777"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14:paraId="1E0004D2" w14:textId="77777777" w:rsidR="00903FEF" w:rsidRPr="007F30AE" w:rsidRDefault="00903FEF" w:rsidP="008E53F9">
      <w:pPr>
        <w:pStyle w:val="Titre2"/>
      </w:pPr>
      <w:bookmarkStart w:id="58" w:name="_Toc128323787"/>
      <w:r>
        <w:t>Webographie</w:t>
      </w:r>
      <w:bookmarkEnd w:id="58"/>
    </w:p>
    <w:p w14:paraId="01C5AE61" w14:textId="77777777" w:rsidR="00903FEF" w:rsidRPr="00920F4E" w:rsidRDefault="00903FEF" w:rsidP="002B1E09">
      <w:pPr>
        <w:pStyle w:val="Informations"/>
      </w:pPr>
      <w:r w:rsidRPr="00920F4E">
        <w:t>Références des sites Internet consultés durant le projet.</w:t>
      </w:r>
    </w:p>
    <w:p w14:paraId="17BF7AA9" w14:textId="77777777" w:rsidR="00903FEF" w:rsidRPr="007F30AE" w:rsidRDefault="00903FEF" w:rsidP="008E53F9">
      <w:pPr>
        <w:pStyle w:val="Titre1"/>
      </w:pPr>
      <w:bookmarkStart w:id="59" w:name="_Toc128323788"/>
      <w:r>
        <w:t>Annexes</w:t>
      </w:r>
      <w:bookmarkEnd w:id="59"/>
    </w:p>
    <w:p w14:paraId="27D15A73" w14:textId="77777777"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14:paraId="2587A8F9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606A1EF7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6232C0A5" w14:textId="77777777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3"/>
      <w:footerReference w:type="default" r:id="rId14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FF9C2" w14:textId="77777777" w:rsidR="0015073F" w:rsidRDefault="0015073F">
      <w:r>
        <w:separator/>
      </w:r>
    </w:p>
  </w:endnote>
  <w:endnote w:type="continuationSeparator" w:id="0">
    <w:p w14:paraId="4542DF1A" w14:textId="77777777" w:rsidR="0015073F" w:rsidRDefault="00150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48"/>
      <w:gridCol w:w="2602"/>
      <w:gridCol w:w="3020"/>
    </w:tblGrid>
    <w:tr w:rsidR="00AA4393" w:rsidRPr="00000197" w14:paraId="4F831479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5ABA04B6" w14:textId="12F965BD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995D91" w:rsidRPr="00995D91">
              <w:rPr>
                <w:rFonts w:cs="Arial"/>
                <w:noProof/>
                <w:szCs w:val="16"/>
              </w:rPr>
              <w:t>EstebanAlexis Lebet</w:t>
            </w:r>
          </w:fldSimple>
        </w:p>
        <w:p w14:paraId="2D53A497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7CDE12F6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6E8A6CF6" w14:textId="039ED7F7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95D91">
            <w:rPr>
              <w:rFonts w:cs="Arial"/>
              <w:noProof/>
              <w:szCs w:val="16"/>
            </w:rPr>
            <w:t>26.03.2024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357EC7BF" w14:textId="77777777" w:rsidTr="00E52B61">
      <w:trPr>
        <w:jc w:val="center"/>
      </w:trPr>
      <w:tc>
        <w:tcPr>
          <w:tcW w:w="3510" w:type="dxa"/>
          <w:vAlign w:val="center"/>
        </w:tcPr>
        <w:p w14:paraId="72B55094" w14:textId="61643C93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995D91">
            <w:rPr>
              <w:noProof/>
            </w:rPr>
            <w:t>Esteban Alexis Lebet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30E129D0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490DE7B4" w14:textId="5D584E0A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95D91">
            <w:rPr>
              <w:rFonts w:cs="Arial"/>
              <w:noProof/>
              <w:szCs w:val="16"/>
            </w:rPr>
            <w:t>23.04.2024 16:25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EC264F" w14:paraId="17C1D482" w14:textId="77777777" w:rsidTr="00E52B61">
      <w:trPr>
        <w:jc w:val="center"/>
      </w:trPr>
      <w:tc>
        <w:tcPr>
          <w:tcW w:w="3510" w:type="dxa"/>
          <w:vAlign w:val="center"/>
        </w:tcPr>
        <w:p w14:paraId="5BC1BEAE" w14:textId="2FBE6A09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995D91" w:rsidRPr="00995D91">
              <w:rPr>
                <w:rFonts w:cs="Arial"/>
                <w:noProof/>
                <w:szCs w:val="16"/>
              </w:rPr>
              <w:t>12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EC264F">
            <w:rPr>
              <w:rFonts w:cs="Arial"/>
              <w:noProof/>
              <w:szCs w:val="16"/>
            </w:rPr>
            <w:t>06.05.2024 09:25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32BD0050" w14:textId="6A85B88C" w:rsidR="00AA4393" w:rsidRPr="00B46792" w:rsidRDefault="00000000" w:rsidP="00955930">
          <w:pPr>
            <w:pStyle w:val="-Pieddepage"/>
            <w:jc w:val="right"/>
            <w:rPr>
              <w:rFonts w:cs="Arial"/>
              <w:szCs w:val="16"/>
              <w:lang w:val="de-CH"/>
            </w:rPr>
          </w:pPr>
          <w:r>
            <w:fldChar w:fldCharType="begin"/>
          </w:r>
          <w:r w:rsidRPr="00B46792">
            <w:rPr>
              <w:lang w:val="de-CH"/>
            </w:rPr>
            <w:instrText xml:space="preserve"> FILENAME  \* FirstCap  \* MERGEFORMAT </w:instrText>
          </w:r>
          <w:r>
            <w:fldChar w:fldCharType="separate"/>
          </w:r>
          <w:r w:rsidR="00995D91" w:rsidRPr="00995D91">
            <w:rPr>
              <w:rFonts w:cs="Arial"/>
              <w:noProof/>
              <w:szCs w:val="16"/>
              <w:lang w:val="de-CH"/>
            </w:rPr>
            <w:t>R-ESTLEBET-P</w:t>
          </w:r>
          <w:r w:rsidR="00995D91">
            <w:rPr>
              <w:noProof/>
              <w:lang w:val="de-CH"/>
            </w:rPr>
            <w:t>_GestProj.docx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14:paraId="020231BB" w14:textId="77777777" w:rsidR="00AA4393" w:rsidRPr="00B46792" w:rsidRDefault="00AA4393" w:rsidP="00000197">
    <w:pPr>
      <w:pStyle w:val="Pieddepage"/>
      <w:rPr>
        <w:sz w:val="2"/>
        <w:szCs w:val="2"/>
        <w:lang w:val="de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5EE86" w14:textId="77777777" w:rsidR="0015073F" w:rsidRDefault="0015073F">
      <w:r>
        <w:separator/>
      </w:r>
    </w:p>
  </w:footnote>
  <w:footnote w:type="continuationSeparator" w:id="0">
    <w:p w14:paraId="15CD28AF" w14:textId="77777777" w:rsidR="0015073F" w:rsidRDefault="00150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77DF4425" w14:textId="77777777">
      <w:trPr>
        <w:trHeight w:val="536"/>
        <w:jc w:val="center"/>
      </w:trPr>
      <w:tc>
        <w:tcPr>
          <w:tcW w:w="2445" w:type="dxa"/>
          <w:vAlign w:val="center"/>
        </w:tcPr>
        <w:p w14:paraId="4AE189F3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49760B5D" w14:textId="77777777" w:rsidR="00AA4393" w:rsidRPr="00B4738A" w:rsidRDefault="00AA4393" w:rsidP="00B4738A"/>
      </w:tc>
      <w:tc>
        <w:tcPr>
          <w:tcW w:w="2283" w:type="dxa"/>
          <w:vAlign w:val="center"/>
        </w:tcPr>
        <w:p w14:paraId="509ED1B1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2750DD7C" wp14:editId="644DA826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B463F45" w14:textId="77777777"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2.25pt;height:12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92899511">
    <w:abstractNumId w:val="0"/>
  </w:num>
  <w:num w:numId="2" w16cid:durableId="918175600">
    <w:abstractNumId w:val="3"/>
  </w:num>
  <w:num w:numId="3" w16cid:durableId="722951399">
    <w:abstractNumId w:val="2"/>
  </w:num>
  <w:num w:numId="4" w16cid:durableId="231742127">
    <w:abstractNumId w:val="4"/>
  </w:num>
  <w:num w:numId="5" w16cid:durableId="571349081">
    <w:abstractNumId w:val="5"/>
  </w:num>
  <w:num w:numId="6" w16cid:durableId="459957811">
    <w:abstractNumId w:val="1"/>
  </w:num>
  <w:num w:numId="7" w16cid:durableId="20657852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25D"/>
    <w:rsid w:val="00000197"/>
    <w:rsid w:val="000001EB"/>
    <w:rsid w:val="00010B9A"/>
    <w:rsid w:val="0001209F"/>
    <w:rsid w:val="00021D00"/>
    <w:rsid w:val="000316F0"/>
    <w:rsid w:val="0003599B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2833"/>
    <w:rsid w:val="000F381C"/>
    <w:rsid w:val="0010591C"/>
    <w:rsid w:val="00105F13"/>
    <w:rsid w:val="00111811"/>
    <w:rsid w:val="00114120"/>
    <w:rsid w:val="00116F07"/>
    <w:rsid w:val="00137AAE"/>
    <w:rsid w:val="0015073F"/>
    <w:rsid w:val="0015167D"/>
    <w:rsid w:val="00152A26"/>
    <w:rsid w:val="001764CE"/>
    <w:rsid w:val="00183417"/>
    <w:rsid w:val="001C454D"/>
    <w:rsid w:val="001D4577"/>
    <w:rsid w:val="001D72BA"/>
    <w:rsid w:val="001D73A9"/>
    <w:rsid w:val="001F2420"/>
    <w:rsid w:val="001F6EEB"/>
    <w:rsid w:val="002770F3"/>
    <w:rsid w:val="002951BD"/>
    <w:rsid w:val="00297E2A"/>
    <w:rsid w:val="002B1E09"/>
    <w:rsid w:val="002B6893"/>
    <w:rsid w:val="002C6634"/>
    <w:rsid w:val="002D7D46"/>
    <w:rsid w:val="002F038B"/>
    <w:rsid w:val="00310160"/>
    <w:rsid w:val="0031563E"/>
    <w:rsid w:val="0034172E"/>
    <w:rsid w:val="00354595"/>
    <w:rsid w:val="0037071E"/>
    <w:rsid w:val="003B226E"/>
    <w:rsid w:val="003E018B"/>
    <w:rsid w:val="003E32B9"/>
    <w:rsid w:val="003E34BC"/>
    <w:rsid w:val="003F1870"/>
    <w:rsid w:val="00407333"/>
    <w:rsid w:val="0040782E"/>
    <w:rsid w:val="004202D8"/>
    <w:rsid w:val="004206A2"/>
    <w:rsid w:val="0043666E"/>
    <w:rsid w:val="00436B90"/>
    <w:rsid w:val="0044043C"/>
    <w:rsid w:val="00446E95"/>
    <w:rsid w:val="00454074"/>
    <w:rsid w:val="004C3491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56F4C"/>
    <w:rsid w:val="00571E4B"/>
    <w:rsid w:val="00574085"/>
    <w:rsid w:val="005926D0"/>
    <w:rsid w:val="005A3FBF"/>
    <w:rsid w:val="005B27EF"/>
    <w:rsid w:val="005C1848"/>
    <w:rsid w:val="005E0447"/>
    <w:rsid w:val="005E6192"/>
    <w:rsid w:val="005E6B56"/>
    <w:rsid w:val="00615583"/>
    <w:rsid w:val="00645760"/>
    <w:rsid w:val="00656974"/>
    <w:rsid w:val="006902A9"/>
    <w:rsid w:val="006966D0"/>
    <w:rsid w:val="006C514D"/>
    <w:rsid w:val="006E132F"/>
    <w:rsid w:val="006E2CE8"/>
    <w:rsid w:val="006E4DA8"/>
    <w:rsid w:val="0070025D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B265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95D91"/>
    <w:rsid w:val="009B009E"/>
    <w:rsid w:val="009B190E"/>
    <w:rsid w:val="009B6FDC"/>
    <w:rsid w:val="009D0F5A"/>
    <w:rsid w:val="009D1A69"/>
    <w:rsid w:val="009D480B"/>
    <w:rsid w:val="009F75DD"/>
    <w:rsid w:val="00A3107E"/>
    <w:rsid w:val="00A400FD"/>
    <w:rsid w:val="00A65F0B"/>
    <w:rsid w:val="00A706B7"/>
    <w:rsid w:val="00AA4393"/>
    <w:rsid w:val="00AB1CA6"/>
    <w:rsid w:val="00AD3EE8"/>
    <w:rsid w:val="00AE282D"/>
    <w:rsid w:val="00AE37AC"/>
    <w:rsid w:val="00AF58E1"/>
    <w:rsid w:val="00B13CB9"/>
    <w:rsid w:val="00B147A7"/>
    <w:rsid w:val="00B20D38"/>
    <w:rsid w:val="00B241D2"/>
    <w:rsid w:val="00B33505"/>
    <w:rsid w:val="00B40A8E"/>
    <w:rsid w:val="00B44A78"/>
    <w:rsid w:val="00B46792"/>
    <w:rsid w:val="00B4738A"/>
    <w:rsid w:val="00B562C1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971B8"/>
    <w:rsid w:val="00EC264F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2336A811"/>
  <w15:docId w15:val="{5A178A5F-F676-4AE9-B7F0-41CD73795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styleId="Mentionnonrsolue">
    <w:name w:val="Unresolved Mention"/>
    <w:basedOn w:val="Policepardfaut"/>
    <w:uiPriority w:val="99"/>
    <w:semiHidden/>
    <w:unhideWhenUsed/>
    <w:rsid w:val="0003599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C264F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eduvaud.sharepoint.com/:f:/r/sites/ETML_INF-GRP1B-23-24_Teams/Documents%20partages/I306-XCL/ALESAN?csf=1&amp;web=1&amp;e=ik4ePz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lebet\Documents\GitHub\ICT-306\Mat&#233;riel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Props1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34</TotalTime>
  <Pages>9</Pages>
  <Words>2716</Words>
  <Characters>14944</Characters>
  <Application>Microsoft Office Word</Application>
  <DocSecurity>0</DocSecurity>
  <Lines>124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17625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EstebanAlexis Lebet</dc:creator>
  <cp:lastModifiedBy>Esteban Alexis Lebet</cp:lastModifiedBy>
  <cp:revision>17</cp:revision>
  <cp:lastPrinted>2024-04-23T14:25:00Z</cp:lastPrinted>
  <dcterms:created xsi:type="dcterms:W3CDTF">2024-03-26T15:02:00Z</dcterms:created>
  <dcterms:modified xsi:type="dcterms:W3CDTF">2024-05-06T08:39:00Z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